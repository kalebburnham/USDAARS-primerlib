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0C0F2" w14:textId="0BACD48B" w:rsidR="00E81978" w:rsidRDefault="00273FA4">
      <w:pPr>
        <w:pStyle w:val="Title"/>
      </w:pPr>
      <w:sdt>
        <w:sdtPr>
          <w:alias w:val="Title:"/>
          <w:tag w:val="Title:"/>
          <w:id w:val="726351117"/>
          <w:placeholder>
            <w:docPart w:val="3C5EC7C4A0AB4FA9B134E55D269DAA8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395EA1">
            <w:t>STARP Primer Design</w:t>
          </w:r>
        </w:sdtContent>
      </w:sdt>
    </w:p>
    <w:p w14:paraId="7B36D5E2" w14:textId="347CF425" w:rsidR="00B823AA" w:rsidRDefault="00395EA1" w:rsidP="00B823AA">
      <w:pPr>
        <w:pStyle w:val="Title2"/>
      </w:pPr>
      <w:r>
        <w:t>Kaleb Burnham</w:t>
      </w:r>
    </w:p>
    <w:p w14:paraId="01B8345E" w14:textId="4DD3ED2F" w:rsidR="00E81978" w:rsidRDefault="00395EA1" w:rsidP="00B823AA">
      <w:pPr>
        <w:pStyle w:val="Title2"/>
      </w:pPr>
      <w:r>
        <w:t>USDA ARS</w:t>
      </w:r>
    </w:p>
    <w:p w14:paraId="563F14C4" w14:textId="69B42E36" w:rsidR="00655A63" w:rsidRDefault="00655A63" w:rsidP="00B823AA">
      <w:pPr>
        <w:pStyle w:val="Title2"/>
      </w:pPr>
      <w:r>
        <w:t>Fargo, North Dakota</w:t>
      </w:r>
    </w:p>
    <w:sdt>
      <w:sdtPr>
        <w:alias w:val="Author Note:"/>
        <w:tag w:val="Author Note:"/>
        <w:id w:val="266668659"/>
        <w:placeholder>
          <w:docPart w:val="C63599A88C774DE9AC90B60125C974B6"/>
        </w:placeholder>
        <w:temporary/>
        <w:showingPlcHdr/>
        <w15:appearance w15:val="hidden"/>
      </w:sdtPr>
      <w:sdtContent>
        <w:p w14:paraId="12BDB7F8"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87A6AFFA22E542F2A781D16837D76AD1"/>
        </w:placeholder>
        <w:temporary/>
        <w:showingPlcHdr/>
        <w15:appearance w15:val="hidden"/>
        <w:text/>
      </w:sdtPr>
      <w:sdtContent>
        <w:p w14:paraId="134752F5"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C5CB864D79EB4C4CB45C19522ED2EF35"/>
        </w:placeholder>
        <w:temporary/>
        <w:showingPlcHdr/>
        <w15:appearance w15:val="hidden"/>
      </w:sdtPr>
      <w:sdtContent>
        <w:p w14:paraId="32462B6A" w14:textId="77777777" w:rsidR="00E81978" w:rsidRDefault="005D3A03">
          <w:pPr>
            <w:pStyle w:val="SectionTitle"/>
          </w:pPr>
          <w:r>
            <w:t>Abstract</w:t>
          </w:r>
        </w:p>
      </w:sdtContent>
    </w:sdt>
    <w:p w14:paraId="1D9CD878" w14:textId="4392CE1B" w:rsidR="00395EA1" w:rsidRDefault="00395EA1" w:rsidP="00395EA1">
      <w:pPr>
        <w:pStyle w:val="NoSpacing"/>
      </w:pPr>
      <w:r>
        <w:tab/>
        <w:t xml:space="preserve">Dr. </w:t>
      </w:r>
      <w:proofErr w:type="spellStart"/>
      <w:r>
        <w:t>Yunming</w:t>
      </w:r>
      <w:proofErr w:type="spellEnd"/>
      <w:r>
        <w:t xml:space="preserve"> Long introduced Semi-thermal Asymmetric Reverse PCR (STARP) in 2016. The objective of the </w:t>
      </w:r>
      <w:proofErr w:type="spellStart"/>
      <w:r>
        <w:t>Starp</w:t>
      </w:r>
      <w:proofErr w:type="spellEnd"/>
      <w:r>
        <w:t xml:space="preserve"> Primer Design application here described is to simplify the process of creating primers for use in this technique. Four main stages compose the program: parsing single nucleotide polymorphisms (SNPs), the creation of potentially useful reverse primers, the creation of two asymmetrically modified allele specific (AMAS) primers, and the combination of reverse primers and AMAS primer.</w:t>
      </w:r>
      <w:r>
        <w:br w:type="page"/>
      </w:r>
    </w:p>
    <w:p w14:paraId="0D188F2B" w14:textId="6215DEC1" w:rsidR="00395EA1" w:rsidRPr="00532500" w:rsidRDefault="00395EA1" w:rsidP="00532500">
      <w:pPr>
        <w:pStyle w:val="ListParagraph"/>
        <w:numPr>
          <w:ilvl w:val="0"/>
          <w:numId w:val="18"/>
        </w:numPr>
        <w:rPr>
          <w:b/>
          <w:bCs/>
        </w:rPr>
      </w:pPr>
      <w:r w:rsidRPr="00532500">
        <w:rPr>
          <w:b/>
          <w:bCs/>
        </w:rPr>
        <w:lastRenderedPageBreak/>
        <w:t>Technology</w:t>
      </w:r>
    </w:p>
    <w:p w14:paraId="3BBAE302" w14:textId="2BFB40D7" w:rsidR="00395EA1" w:rsidRPr="00395EA1" w:rsidRDefault="003809E9" w:rsidP="00395EA1">
      <w:pPr>
        <w:pStyle w:val="ListParagraph"/>
        <w:numPr>
          <w:ilvl w:val="0"/>
          <w:numId w:val="18"/>
        </w:numPr>
        <w:rPr>
          <w:b/>
          <w:bCs/>
        </w:rPr>
      </w:pPr>
      <w:r>
        <w:rPr>
          <w:b/>
          <w:bCs/>
        </w:rPr>
        <w:t>Program Input</w:t>
      </w:r>
    </w:p>
    <w:p w14:paraId="0E10766B" w14:textId="6FFB4C4F" w:rsidR="00532500" w:rsidRDefault="00532500" w:rsidP="003809E9">
      <w:pPr>
        <w:ind w:firstLine="360"/>
      </w:pPr>
      <w:r>
        <w:t>There are three acceptable formats a user may enter data to the program.</w:t>
      </w:r>
    </w:p>
    <w:p w14:paraId="273C7D8A" w14:textId="29F0B596" w:rsidR="00532500" w:rsidRDefault="00532500" w:rsidP="00532500">
      <w:pPr>
        <w:rPr>
          <w:b/>
          <w:bCs/>
        </w:rPr>
      </w:pPr>
      <w:r>
        <w:rPr>
          <w:b/>
          <w:bCs/>
        </w:rPr>
        <w:t>SNP Sequence</w:t>
      </w:r>
    </w:p>
    <w:p w14:paraId="6EB02435" w14:textId="766A024E" w:rsidR="003809E9" w:rsidRDefault="00532500" w:rsidP="003809E9">
      <w:r>
        <w:t xml:space="preserve">In a SNP sequence, SNPs are denoted by brackets. For example, [G/C] represents a substitution SNP while [A/-] represents a deletion and [-/T] represents an insertion. In general, a SNP may be [x/y] where x and y are elements of {A, C, T, G, -} and x </w:t>
      </w:r>
      <w:r>
        <w:rPr>
          <w:rFonts w:cstheme="minorHAnsi"/>
          <w:b/>
          <w:bCs/>
        </w:rPr>
        <w:t>≠</w:t>
      </w:r>
      <w:r>
        <w:t xml:space="preserve"> y. A full sequence might look like the following:</w:t>
      </w:r>
    </w:p>
    <w:p w14:paraId="2B7332DE" w14:textId="77777777" w:rsidR="00532500" w:rsidRDefault="00532500" w:rsidP="00532500">
      <w:pPr>
        <w:spacing w:line="240" w:lineRule="auto"/>
      </w:pPr>
    </w:p>
    <w:p w14:paraId="36DD9895" w14:textId="41665499" w:rsidR="003809E9" w:rsidRDefault="00532500" w:rsidP="003809E9">
      <w:pPr>
        <w:spacing w:line="240" w:lineRule="auto"/>
        <w:ind w:left="720" w:firstLine="0"/>
        <w:rPr>
          <w:rFonts w:ascii="Courier New" w:hAnsi="Courier New" w:cs="Courier New"/>
          <w:sz w:val="28"/>
          <w:szCs w:val="28"/>
        </w:rPr>
      </w:pPr>
      <w:r w:rsidRPr="003809E9">
        <w:rPr>
          <w:rStyle w:val="FootnoteReference"/>
          <w:rFonts w:ascii="Courier New" w:hAnsi="Courier New" w:cs="Courier New"/>
          <w:sz w:val="28"/>
          <w:szCs w:val="28"/>
        </w:rPr>
        <w:t>CCCGTCTTCTACACCCGTCTCTGTGGGCCC[A/G]TTCAAGTGCTGGGAGGGCACCCTCCAAGATCGACTTTAC[G/-]GACTGCTCAAGGTCTGGCGGTATGGTGGTATGGCGAGCCCGTACCGTGATACATGCGGCA</w:t>
      </w:r>
    </w:p>
    <w:p w14:paraId="0DC84E6C" w14:textId="58753ABB" w:rsidR="003809E9" w:rsidRDefault="003809E9" w:rsidP="003809E9">
      <w:pPr>
        <w:spacing w:line="240" w:lineRule="auto"/>
        <w:ind w:left="720" w:firstLine="0"/>
        <w:rPr>
          <w:rFonts w:ascii="Courier New" w:hAnsi="Courier New" w:cs="Courier New"/>
          <w:sz w:val="28"/>
          <w:szCs w:val="28"/>
        </w:rPr>
      </w:pPr>
    </w:p>
    <w:p w14:paraId="245B0C4D" w14:textId="3B728C79" w:rsidR="003809E9" w:rsidRPr="003809E9" w:rsidRDefault="003809E9" w:rsidP="0010508D">
      <w:pPr>
        <w:ind w:firstLine="0"/>
        <w:rPr>
          <w:rFonts w:cstheme="minorHAnsi"/>
        </w:rPr>
      </w:pPr>
      <w:r>
        <w:rPr>
          <w:rFonts w:cstheme="minorHAnsi"/>
        </w:rPr>
        <w:t>To recognize this format, the parsers look for the [x/y] pattern.</w:t>
      </w:r>
    </w:p>
    <w:p w14:paraId="3C248461" w14:textId="3A99917D" w:rsidR="00532500" w:rsidRDefault="00532500" w:rsidP="00532500">
      <w:pPr>
        <w:spacing w:line="240" w:lineRule="auto"/>
        <w:ind w:left="720" w:firstLine="0"/>
      </w:pPr>
    </w:p>
    <w:p w14:paraId="7845CC36" w14:textId="05322B8D" w:rsidR="00532500" w:rsidRDefault="00532500" w:rsidP="00532500">
      <w:pPr>
        <w:ind w:firstLine="0"/>
        <w:rPr>
          <w:b/>
          <w:bCs/>
        </w:rPr>
      </w:pPr>
      <w:r>
        <w:tab/>
      </w:r>
      <w:r>
        <w:rPr>
          <w:b/>
          <w:bCs/>
        </w:rPr>
        <w:t>Two Alleles</w:t>
      </w:r>
    </w:p>
    <w:p w14:paraId="70BD678F" w14:textId="794BF7C8" w:rsidR="00532500" w:rsidRDefault="00532500" w:rsidP="00532500">
      <w:pPr>
        <w:ind w:firstLine="0"/>
      </w:pPr>
      <w:r>
        <w:rPr>
          <w:b/>
          <w:bCs/>
        </w:rPr>
        <w:tab/>
      </w:r>
      <w:r>
        <w:t>Rather than including all SNPs in one sequence, one can compare two equal-length sequences. Here, the program expects four lines: the first and third lines are FASTA headers such that they start with a ‘&gt;’ character, and the second and fourth lines are the DNA sequences. For example,</w:t>
      </w:r>
      <w:r w:rsidR="003809E9">
        <w:t xml:space="preserve"> the following snippet has a deletion at the 23</w:t>
      </w:r>
      <w:r w:rsidR="003809E9" w:rsidRPr="003809E9">
        <w:rPr>
          <w:vertAlign w:val="superscript"/>
        </w:rPr>
        <w:t>rd</w:t>
      </w:r>
      <w:r w:rsidR="003809E9">
        <w:t xml:space="preserve"> position and a T &gt; A substitution at the 38</w:t>
      </w:r>
      <w:r w:rsidR="003809E9" w:rsidRPr="003809E9">
        <w:rPr>
          <w:vertAlign w:val="superscript"/>
        </w:rPr>
        <w:t>th</w:t>
      </w:r>
      <w:r w:rsidR="003809E9">
        <w:t xml:space="preserve"> position.</w:t>
      </w:r>
    </w:p>
    <w:p w14:paraId="7C962C13" w14:textId="0333DDFF" w:rsidR="00532500" w:rsidRPr="003809E9" w:rsidRDefault="00532500" w:rsidP="003809E9">
      <w:pPr>
        <w:spacing w:line="240" w:lineRule="auto"/>
        <w:ind w:firstLine="0"/>
        <w:rPr>
          <w:rStyle w:val="FootnoteReference"/>
          <w:rFonts w:ascii="Courier New" w:hAnsi="Courier New" w:cs="Courier New"/>
          <w:sz w:val="28"/>
          <w:szCs w:val="28"/>
        </w:rPr>
      </w:pPr>
      <w:r>
        <w:tab/>
      </w:r>
      <w:r w:rsidRPr="003809E9">
        <w:rPr>
          <w:rStyle w:val="FootnoteReference"/>
          <w:rFonts w:ascii="Courier New" w:hAnsi="Courier New" w:cs="Courier New"/>
          <w:sz w:val="28"/>
          <w:szCs w:val="28"/>
        </w:rPr>
        <w:t>&gt;Allele 1</w:t>
      </w:r>
    </w:p>
    <w:p w14:paraId="0B8C3132" w14:textId="25760B3F" w:rsidR="00532500" w:rsidRPr="003809E9" w:rsidRDefault="00532500" w:rsidP="003809E9">
      <w:pPr>
        <w:spacing w:line="240" w:lineRule="auto"/>
        <w:ind w:firstLine="0"/>
        <w:rPr>
          <w:rStyle w:val="FootnoteReference"/>
          <w:rFonts w:ascii="Courier New" w:hAnsi="Courier New" w:cs="Courier New"/>
          <w:sz w:val="28"/>
          <w:szCs w:val="28"/>
        </w:rPr>
      </w:pPr>
      <w:r w:rsidRPr="003809E9">
        <w:rPr>
          <w:rStyle w:val="FootnoteReference"/>
          <w:rFonts w:ascii="Courier New" w:hAnsi="Courier New" w:cs="Courier New"/>
          <w:sz w:val="28"/>
          <w:szCs w:val="28"/>
        </w:rPr>
        <w:tab/>
        <w:t>CCCTACGCCCGTCTTCTACACCCGTCTCTGTGGGCCC</w:t>
      </w:r>
      <w:r w:rsidR="003809E9" w:rsidRPr="003809E9">
        <w:rPr>
          <w:rStyle w:val="FootnoteReference"/>
          <w:rFonts w:ascii="Courier New" w:hAnsi="Courier New" w:cs="Courier New"/>
          <w:sz w:val="28"/>
          <w:szCs w:val="28"/>
        </w:rPr>
        <w:t>T</w:t>
      </w:r>
      <w:r w:rsidRPr="003809E9">
        <w:rPr>
          <w:rStyle w:val="FootnoteReference"/>
          <w:rFonts w:ascii="Courier New" w:hAnsi="Courier New" w:cs="Courier New"/>
          <w:sz w:val="28"/>
          <w:szCs w:val="28"/>
        </w:rPr>
        <w:t>GTTCAAGTGCTG</w:t>
      </w:r>
    </w:p>
    <w:p w14:paraId="0FE9727A" w14:textId="6BCF1A61" w:rsidR="00532500" w:rsidRPr="003809E9" w:rsidRDefault="00532500" w:rsidP="003809E9">
      <w:pPr>
        <w:spacing w:line="240" w:lineRule="auto"/>
        <w:ind w:firstLine="0"/>
        <w:rPr>
          <w:rStyle w:val="FootnoteReference"/>
          <w:rFonts w:ascii="Courier New" w:hAnsi="Courier New" w:cs="Courier New"/>
          <w:sz w:val="28"/>
          <w:szCs w:val="28"/>
        </w:rPr>
      </w:pPr>
      <w:r w:rsidRPr="003809E9">
        <w:rPr>
          <w:rStyle w:val="FootnoteReference"/>
          <w:rFonts w:ascii="Courier New" w:hAnsi="Courier New" w:cs="Courier New"/>
          <w:sz w:val="28"/>
          <w:szCs w:val="28"/>
        </w:rPr>
        <w:tab/>
        <w:t>&gt;Allele 2</w:t>
      </w:r>
    </w:p>
    <w:p w14:paraId="2516979B" w14:textId="3483C956" w:rsidR="00532500" w:rsidRDefault="00532500" w:rsidP="003809E9">
      <w:pPr>
        <w:spacing w:line="240" w:lineRule="auto"/>
        <w:ind w:firstLine="0"/>
        <w:rPr>
          <w:rFonts w:ascii="Courier New" w:hAnsi="Courier New" w:cs="Courier New"/>
          <w:sz w:val="28"/>
          <w:szCs w:val="28"/>
        </w:rPr>
      </w:pPr>
      <w:r w:rsidRPr="003809E9">
        <w:rPr>
          <w:rStyle w:val="FootnoteReference"/>
          <w:rFonts w:ascii="Courier New" w:hAnsi="Courier New" w:cs="Courier New"/>
          <w:sz w:val="28"/>
          <w:szCs w:val="28"/>
        </w:rPr>
        <w:tab/>
        <w:t>CCCTACGCCCGTCTTCTACACC-GTCTCTGTGGGCCCAGTTCAAGTGCTG</w:t>
      </w:r>
    </w:p>
    <w:p w14:paraId="3ECFB7BE" w14:textId="7050B49F" w:rsidR="003809E9" w:rsidRPr="003809E9" w:rsidRDefault="003809E9" w:rsidP="003809E9">
      <w:pPr>
        <w:ind w:firstLine="0"/>
        <w:rPr>
          <w:rFonts w:cstheme="minorHAnsi"/>
        </w:rPr>
      </w:pPr>
      <w:r>
        <w:rPr>
          <w:rFonts w:cstheme="minorHAnsi"/>
        </w:rPr>
        <w:t xml:space="preserve">To recognize this format, the parsers look for </w:t>
      </w:r>
      <w:r w:rsidR="0010508D">
        <w:rPr>
          <w:rFonts w:cstheme="minorHAnsi"/>
        </w:rPr>
        <w:t>a ‘&gt;’ symbol at the beginning of the first and third lines and equal length sequences following them.</w:t>
      </w:r>
    </w:p>
    <w:p w14:paraId="55426FEA" w14:textId="70CC5320" w:rsidR="003809E9" w:rsidRDefault="003809E9" w:rsidP="003809E9">
      <w:pPr>
        <w:spacing w:line="240" w:lineRule="auto"/>
        <w:ind w:firstLine="0"/>
        <w:rPr>
          <w:sz w:val="28"/>
          <w:szCs w:val="28"/>
        </w:rPr>
      </w:pPr>
    </w:p>
    <w:p w14:paraId="699DF1C7" w14:textId="1E71AC58" w:rsidR="003809E9" w:rsidRDefault="003809E9" w:rsidP="003809E9">
      <w:pPr>
        <w:ind w:firstLine="0"/>
        <w:rPr>
          <w:b/>
          <w:bCs/>
        </w:rPr>
      </w:pPr>
      <w:r>
        <w:rPr>
          <w:sz w:val="28"/>
          <w:szCs w:val="28"/>
        </w:rPr>
        <w:tab/>
      </w:r>
      <w:r w:rsidRPr="003809E9">
        <w:rPr>
          <w:b/>
          <w:bCs/>
        </w:rPr>
        <w:t>Single Blast Result</w:t>
      </w:r>
    </w:p>
    <w:p w14:paraId="09ED5F26" w14:textId="5F20C979" w:rsidR="003809E9" w:rsidRDefault="003809E9" w:rsidP="003809E9">
      <w:pPr>
        <w:ind w:firstLine="0"/>
      </w:pPr>
      <w:r>
        <w:rPr>
          <w:b/>
          <w:bCs/>
        </w:rPr>
        <w:lastRenderedPageBreak/>
        <w:tab/>
      </w:r>
      <w:r>
        <w:t>In a single blast result, one may directly paste results from a BLAST query. The parser tokenizes the input by splitting it on whitespace and looks for the ‘Query’ and ‘</w:t>
      </w:r>
      <w:proofErr w:type="spellStart"/>
      <w:r>
        <w:t>Sbjct</w:t>
      </w:r>
      <w:proofErr w:type="spellEnd"/>
      <w:r>
        <w:t>’ lines. An example of valid input is the following.</w:t>
      </w:r>
    </w:p>
    <w:p w14:paraId="07DDFE8D" w14:textId="77777777" w:rsidR="003809E9" w:rsidRDefault="003809E9" w:rsidP="003809E9">
      <w:pPr>
        <w:ind w:firstLine="0"/>
      </w:pPr>
    </w:p>
    <w:p w14:paraId="5138F9D0" w14:textId="14D3057D" w:rsidR="003809E9" w:rsidRPr="003809E9" w:rsidRDefault="003809E9" w:rsidP="003809E9">
      <w:pPr>
        <w:spacing w:line="240" w:lineRule="auto"/>
        <w:ind w:firstLine="0"/>
        <w:rPr>
          <w:rStyle w:val="FootnoteReference"/>
          <w:rFonts w:ascii="Courier New" w:hAnsi="Courier New" w:cs="Courier New"/>
        </w:rPr>
      </w:pPr>
      <w:r>
        <w:t xml:space="preserve"> </w:t>
      </w:r>
      <w:r w:rsidRPr="003809E9">
        <w:rPr>
          <w:rStyle w:val="FootnoteReference"/>
          <w:rFonts w:ascii="Courier New" w:hAnsi="Courier New" w:cs="Courier New"/>
        </w:rPr>
        <w:t>Query  2643       TATCTTCATTGTATTGATTTTATAACCGATTCCAAAATGTATTCTTAAAGGTACATCATC  2702</w:t>
      </w:r>
    </w:p>
    <w:p w14:paraId="11D48472" w14:textId="18F011E1" w:rsidR="003809E9" w:rsidRPr="003809E9" w:rsidRDefault="003809E9" w:rsidP="003809E9">
      <w:pPr>
        <w:spacing w:line="240" w:lineRule="auto"/>
        <w:ind w:firstLine="0"/>
        <w:rPr>
          <w:rStyle w:val="FootnoteReference"/>
          <w:rFonts w:ascii="Courier New" w:hAnsi="Courier New" w:cs="Courier New"/>
        </w:rPr>
      </w:pPr>
      <w:r w:rsidRPr="003809E9">
        <w:rPr>
          <w:rStyle w:val="FootnoteReference"/>
          <w:rFonts w:ascii="Courier New" w:hAnsi="Courier New" w:cs="Courier New"/>
        </w:rPr>
        <w:t xml:space="preserve">              </w:t>
      </w:r>
      <w:r>
        <w:rPr>
          <w:rFonts w:ascii="Courier New" w:hAnsi="Courier New" w:cs="Courier New"/>
        </w:rPr>
        <w:t xml:space="preserve">   </w:t>
      </w:r>
      <w:r w:rsidRPr="003809E9">
        <w:rPr>
          <w:rStyle w:val="FootnoteReference"/>
          <w:rFonts w:ascii="Courier New" w:hAnsi="Courier New" w:cs="Courier New"/>
        </w:rPr>
        <w:t>|||| ||||||||||||| |  ||||  |||   ||||| |||| ||||||||| |||||</w:t>
      </w:r>
    </w:p>
    <w:p w14:paraId="20E9C1C3" w14:textId="59197642" w:rsidR="003809E9" w:rsidRPr="003809E9" w:rsidRDefault="003809E9" w:rsidP="003809E9">
      <w:pPr>
        <w:spacing w:line="240" w:lineRule="auto"/>
        <w:ind w:firstLine="0"/>
        <w:rPr>
          <w:rStyle w:val="FootnoteReference"/>
          <w:rFonts w:ascii="Courier New" w:hAnsi="Courier New" w:cs="Courier New"/>
        </w:rPr>
      </w:pPr>
      <w:proofErr w:type="spellStart"/>
      <w:r w:rsidRPr="003809E9">
        <w:rPr>
          <w:rStyle w:val="FootnoteReference"/>
          <w:rFonts w:ascii="Courier New" w:hAnsi="Courier New" w:cs="Courier New"/>
        </w:rPr>
        <w:t>Sbjct</w:t>
      </w:r>
      <w:proofErr w:type="spellEnd"/>
      <w:r w:rsidRPr="003809E9">
        <w:rPr>
          <w:rStyle w:val="FootnoteReference"/>
          <w:rFonts w:ascii="Courier New" w:hAnsi="Courier New" w:cs="Courier New"/>
        </w:rPr>
        <w:t xml:space="preserve">  586624978  TATCCTCATTGTATTGATCTATTAACTAATTATTAAATGCATTCATAAAGGTACCTCATC  586625037</w:t>
      </w:r>
    </w:p>
    <w:p w14:paraId="42BB2018" w14:textId="77777777" w:rsidR="003809E9" w:rsidRPr="003809E9" w:rsidRDefault="003809E9" w:rsidP="003809E9">
      <w:pPr>
        <w:spacing w:line="240" w:lineRule="auto"/>
        <w:ind w:firstLine="0"/>
        <w:rPr>
          <w:rStyle w:val="FootnoteReference"/>
          <w:rFonts w:ascii="Courier New" w:hAnsi="Courier New" w:cs="Courier New"/>
        </w:rPr>
      </w:pPr>
    </w:p>
    <w:p w14:paraId="1FCB12C9" w14:textId="063EA34F" w:rsidR="003809E9" w:rsidRPr="003809E9" w:rsidRDefault="003809E9" w:rsidP="003809E9">
      <w:pPr>
        <w:spacing w:line="240" w:lineRule="auto"/>
        <w:ind w:firstLine="0"/>
        <w:rPr>
          <w:rStyle w:val="FootnoteReference"/>
          <w:rFonts w:ascii="Courier New" w:hAnsi="Courier New" w:cs="Courier New"/>
        </w:rPr>
      </w:pPr>
      <w:r w:rsidRPr="003809E9">
        <w:rPr>
          <w:rStyle w:val="FootnoteReference"/>
          <w:rFonts w:ascii="Courier New" w:hAnsi="Courier New" w:cs="Courier New"/>
        </w:rPr>
        <w:t>Query  2703       GTAATTGATGATATATGGGATGAAAAAGTGTGGGAATTCATTAA-T-TGCGCTTTCTCCA  2760</w:t>
      </w:r>
    </w:p>
    <w:p w14:paraId="4C9C693C" w14:textId="2C0BC30D" w:rsidR="003809E9" w:rsidRPr="003809E9" w:rsidRDefault="003809E9" w:rsidP="003809E9">
      <w:pPr>
        <w:spacing w:line="240" w:lineRule="auto"/>
        <w:ind w:firstLine="0"/>
        <w:rPr>
          <w:rStyle w:val="FootnoteReference"/>
          <w:rFonts w:ascii="Courier New" w:hAnsi="Courier New" w:cs="Courier New"/>
        </w:rPr>
      </w:pPr>
      <w:r w:rsidRPr="003809E9">
        <w:rPr>
          <w:rStyle w:val="FootnoteReference"/>
          <w:rFonts w:ascii="Courier New" w:hAnsi="Courier New" w:cs="Courier New"/>
        </w:rPr>
        <w:t xml:space="preserve">                  ||||| |||||||||||| |||||||||  ||||| ||  |||| | ||| |||| ||||</w:t>
      </w:r>
    </w:p>
    <w:p w14:paraId="36BD4652" w14:textId="632E33EB" w:rsidR="003809E9" w:rsidRDefault="003809E9" w:rsidP="003809E9">
      <w:pPr>
        <w:spacing w:line="240" w:lineRule="auto"/>
        <w:ind w:firstLine="0"/>
        <w:rPr>
          <w:rFonts w:ascii="Courier New" w:hAnsi="Courier New" w:cs="Courier New"/>
        </w:rPr>
      </w:pPr>
      <w:proofErr w:type="spellStart"/>
      <w:r w:rsidRPr="003809E9">
        <w:rPr>
          <w:rStyle w:val="FootnoteReference"/>
          <w:rFonts w:ascii="Courier New" w:hAnsi="Courier New" w:cs="Courier New"/>
        </w:rPr>
        <w:t>Sbjct</w:t>
      </w:r>
      <w:proofErr w:type="spellEnd"/>
      <w:r w:rsidRPr="003809E9">
        <w:rPr>
          <w:rStyle w:val="FootnoteReference"/>
          <w:rFonts w:ascii="Courier New" w:hAnsi="Courier New" w:cs="Courier New"/>
        </w:rPr>
        <w:t xml:space="preserve">  586625038  GTAATCGATGATATATGGAATGAAAAAGCATGGGAGTTACTTAAGTGTGC-CTTT-TCCA  586625095</w:t>
      </w:r>
    </w:p>
    <w:p w14:paraId="7E8A9775" w14:textId="25E16296" w:rsidR="0010508D" w:rsidRDefault="0010508D" w:rsidP="003809E9">
      <w:pPr>
        <w:spacing w:line="240" w:lineRule="auto"/>
        <w:ind w:firstLine="0"/>
        <w:rPr>
          <w:rFonts w:ascii="Courier New" w:hAnsi="Courier New" w:cs="Courier New"/>
        </w:rPr>
      </w:pPr>
    </w:p>
    <w:p w14:paraId="793D01FF" w14:textId="5A7584E9" w:rsidR="0010508D" w:rsidRDefault="0010508D" w:rsidP="0010508D">
      <w:pPr>
        <w:ind w:firstLine="0"/>
        <w:rPr>
          <w:rFonts w:cstheme="minorHAnsi"/>
        </w:rPr>
      </w:pPr>
      <w:r>
        <w:rPr>
          <w:rFonts w:cstheme="minorHAnsi"/>
        </w:rPr>
        <w:t>To recognize this format, the parsers look for a ‘|’ character.</w:t>
      </w:r>
    </w:p>
    <w:p w14:paraId="6978C764" w14:textId="77777777" w:rsidR="0010508D" w:rsidRDefault="0010508D" w:rsidP="0010508D">
      <w:pPr>
        <w:ind w:firstLine="0"/>
        <w:rPr>
          <w:rFonts w:cstheme="minorHAnsi"/>
        </w:rPr>
      </w:pPr>
    </w:p>
    <w:p w14:paraId="58FFC803" w14:textId="598644FB" w:rsidR="0010508D" w:rsidRDefault="0010508D" w:rsidP="0010508D">
      <w:pPr>
        <w:pStyle w:val="ListParagraph"/>
        <w:numPr>
          <w:ilvl w:val="0"/>
          <w:numId w:val="18"/>
        </w:numPr>
        <w:rPr>
          <w:rFonts w:cstheme="minorHAnsi"/>
          <w:b/>
          <w:bCs/>
        </w:rPr>
      </w:pPr>
      <w:r w:rsidRPr="0010508D">
        <w:rPr>
          <w:rFonts w:cstheme="minorHAnsi"/>
          <w:b/>
          <w:bCs/>
        </w:rPr>
        <w:t>Reverse Primer Generation</w:t>
      </w:r>
    </w:p>
    <w:p w14:paraId="1E3AD6B0" w14:textId="2FBF14A5" w:rsidR="00923F50" w:rsidRDefault="0010508D" w:rsidP="00D93316">
      <w:pPr>
        <w:rPr>
          <w:rFonts w:cstheme="minorHAnsi"/>
        </w:rPr>
      </w:pPr>
      <w:r>
        <w:rPr>
          <w:rFonts w:cstheme="minorHAnsi"/>
        </w:rPr>
        <w:t>The reverse primer generation method is a brute-force technique</w:t>
      </w:r>
      <w:r w:rsidR="00D93316">
        <w:rPr>
          <w:rFonts w:cstheme="minorHAnsi"/>
        </w:rPr>
        <w:t xml:space="preserve"> on the 5’-&gt;3’ strand</w:t>
      </w:r>
      <w:r>
        <w:rPr>
          <w:rFonts w:cstheme="minorHAnsi"/>
        </w:rPr>
        <w:t xml:space="preserve">. </w:t>
      </w:r>
      <w:r w:rsidR="00923F50">
        <w:rPr>
          <w:rFonts w:cstheme="minorHAnsi"/>
        </w:rPr>
        <w:t>All subsequences common to both alleles of length 18 to 27 are recorded as potential primers. Then, the sequences that meet any of the following conditions are removed.</w:t>
      </w:r>
    </w:p>
    <w:p w14:paraId="5087C353" w14:textId="77777777" w:rsidR="00D93316" w:rsidRDefault="00D93316" w:rsidP="00D93316">
      <w:pPr>
        <w:rPr>
          <w:rFonts w:cstheme="minorHAnsi"/>
        </w:rPr>
      </w:pPr>
    </w:p>
    <w:p w14:paraId="1FD70D10" w14:textId="3DFEFFA6" w:rsidR="00923F50" w:rsidRDefault="00923F50" w:rsidP="00D93316">
      <w:pPr>
        <w:pStyle w:val="ListParagraph"/>
        <w:numPr>
          <w:ilvl w:val="0"/>
          <w:numId w:val="19"/>
        </w:numPr>
        <w:rPr>
          <w:rFonts w:cstheme="minorHAnsi"/>
        </w:rPr>
      </w:pPr>
      <w:r>
        <w:rPr>
          <w:rFonts w:cstheme="minorHAnsi"/>
        </w:rPr>
        <w:t>Contains any non-nucleotide character.</w:t>
      </w:r>
    </w:p>
    <w:p w14:paraId="7AA26874" w14:textId="1C3BEF6E" w:rsidR="00923F50" w:rsidRDefault="00923F50" w:rsidP="00D93316">
      <w:pPr>
        <w:pStyle w:val="ListParagraph"/>
        <w:numPr>
          <w:ilvl w:val="0"/>
          <w:numId w:val="19"/>
        </w:numPr>
        <w:rPr>
          <w:rFonts w:cstheme="minorHAnsi"/>
        </w:rPr>
      </w:pPr>
      <w:r>
        <w:rPr>
          <w:rFonts w:cstheme="minorHAnsi"/>
        </w:rPr>
        <w:t>Contains 10+ contiguous G/C characters or 12+ A/T characters.</w:t>
      </w:r>
    </w:p>
    <w:p w14:paraId="425CFE2A" w14:textId="4FA63357" w:rsidR="00923F50" w:rsidRDefault="00923F50" w:rsidP="00D93316">
      <w:pPr>
        <w:pStyle w:val="ListParagraph"/>
        <w:numPr>
          <w:ilvl w:val="0"/>
          <w:numId w:val="19"/>
        </w:numPr>
        <w:rPr>
          <w:rFonts w:cstheme="minorHAnsi"/>
        </w:rPr>
      </w:pPr>
      <w:r>
        <w:rPr>
          <w:rFonts w:cstheme="minorHAnsi"/>
        </w:rPr>
        <w:t>Contains 8+ of any single nucleotide.</w:t>
      </w:r>
    </w:p>
    <w:p w14:paraId="360C62A7" w14:textId="64D16403" w:rsidR="00923F50" w:rsidRDefault="00923F50" w:rsidP="00D93316">
      <w:pPr>
        <w:pStyle w:val="ListParagraph"/>
        <w:numPr>
          <w:ilvl w:val="0"/>
          <w:numId w:val="19"/>
        </w:numPr>
        <w:rPr>
          <w:rFonts w:cstheme="minorHAnsi"/>
        </w:rPr>
      </w:pPr>
      <w:r>
        <w:rPr>
          <w:rFonts w:cstheme="minorHAnsi"/>
        </w:rPr>
        <w:t>Contains 6+ dinucleotide repeats.</w:t>
      </w:r>
    </w:p>
    <w:p w14:paraId="310AEC07" w14:textId="05333A08" w:rsidR="00923F50" w:rsidRDefault="00923F50" w:rsidP="00D93316">
      <w:pPr>
        <w:pStyle w:val="ListParagraph"/>
        <w:numPr>
          <w:ilvl w:val="1"/>
          <w:numId w:val="19"/>
        </w:numPr>
        <w:rPr>
          <w:rFonts w:cstheme="minorHAnsi"/>
        </w:rPr>
      </w:pPr>
      <w:proofErr w:type="spellStart"/>
      <w:r>
        <w:rPr>
          <w:rFonts w:cstheme="minorHAnsi"/>
        </w:rPr>
        <w:t>Eg</w:t>
      </w:r>
      <w:proofErr w:type="spellEnd"/>
      <w:r>
        <w:rPr>
          <w:rFonts w:cstheme="minorHAnsi"/>
        </w:rPr>
        <w:t>, ‘ACACACACAC’ contains a 5-repeat of ‘AC’</w:t>
      </w:r>
    </w:p>
    <w:p w14:paraId="1945FC43" w14:textId="38DAECAE" w:rsidR="00923F50" w:rsidRDefault="00923F50" w:rsidP="00D93316">
      <w:pPr>
        <w:pStyle w:val="ListParagraph"/>
        <w:numPr>
          <w:ilvl w:val="0"/>
          <w:numId w:val="19"/>
        </w:numPr>
        <w:rPr>
          <w:rFonts w:cstheme="minorHAnsi"/>
        </w:rPr>
      </w:pPr>
      <w:r>
        <w:rPr>
          <w:rFonts w:cstheme="minorHAnsi"/>
        </w:rPr>
        <w:t>Contains GC content &lt; 20% or &gt; 80%.</w:t>
      </w:r>
    </w:p>
    <w:p w14:paraId="41B690D9" w14:textId="47D57D46" w:rsidR="00923F50" w:rsidRDefault="00923F50" w:rsidP="00D93316">
      <w:pPr>
        <w:pStyle w:val="ListParagraph"/>
        <w:numPr>
          <w:ilvl w:val="0"/>
          <w:numId w:val="19"/>
        </w:numPr>
        <w:rPr>
          <w:rFonts w:cstheme="minorHAnsi"/>
        </w:rPr>
      </w:pPr>
      <w:r>
        <w:rPr>
          <w:rFonts w:cstheme="minorHAnsi"/>
        </w:rPr>
        <w:t>Has melting temperature &lt; 53 °C or &gt; 62 °C.</w:t>
      </w:r>
    </w:p>
    <w:p w14:paraId="6433CB5B" w14:textId="08F0F5D9" w:rsidR="000370A4" w:rsidRDefault="000370A4" w:rsidP="00D93316">
      <w:pPr>
        <w:rPr>
          <w:rFonts w:cstheme="minorHAnsi"/>
        </w:rPr>
      </w:pPr>
    </w:p>
    <w:p w14:paraId="1F1436B0" w14:textId="437A57EA" w:rsidR="000370A4" w:rsidRDefault="000370A4" w:rsidP="00D93316">
      <w:pPr>
        <w:ind w:firstLine="0"/>
        <w:rPr>
          <w:rFonts w:cstheme="minorHAnsi"/>
        </w:rPr>
      </w:pPr>
      <w:r>
        <w:rPr>
          <w:rFonts w:cstheme="minorHAnsi"/>
        </w:rPr>
        <w:lastRenderedPageBreak/>
        <w:t>Following this filter, the remaining primers are filtered based on their binding sites on the alleles and nontarget sequences.</w:t>
      </w:r>
      <w:r w:rsidR="00D93316">
        <w:rPr>
          <w:rFonts w:cstheme="minorHAnsi"/>
        </w:rPr>
        <w:t xml:space="preserve"> Any primers with multiple binding sites are removed.</w:t>
      </w:r>
    </w:p>
    <w:p w14:paraId="478B8E04" w14:textId="77777777" w:rsidR="00D93316" w:rsidRDefault="00D93316" w:rsidP="000370A4">
      <w:pPr>
        <w:ind w:firstLine="0"/>
        <w:rPr>
          <w:rFonts w:cstheme="minorHAnsi"/>
        </w:rPr>
      </w:pPr>
    </w:p>
    <w:p w14:paraId="056AB82A" w14:textId="26983FC1" w:rsidR="000370A4" w:rsidRPr="000370A4" w:rsidRDefault="000370A4" w:rsidP="000370A4">
      <w:pPr>
        <w:ind w:firstLine="0"/>
        <w:rPr>
          <w:rFonts w:cstheme="minorHAnsi"/>
        </w:rPr>
      </w:pPr>
      <w:r>
        <w:rPr>
          <w:rFonts w:cstheme="minorHAnsi"/>
          <w:b/>
          <w:bCs/>
        </w:rPr>
        <w:t xml:space="preserve">Definition 1: </w:t>
      </w:r>
      <w:r>
        <w:rPr>
          <w:rFonts w:cstheme="minorHAnsi"/>
        </w:rPr>
        <w:t xml:space="preserve">A </w:t>
      </w:r>
      <w:r>
        <w:rPr>
          <w:rFonts w:cstheme="minorHAnsi"/>
          <w:b/>
          <w:bCs/>
        </w:rPr>
        <w:t>binding site</w:t>
      </w:r>
      <w:r>
        <w:rPr>
          <w:rFonts w:cstheme="minorHAnsi"/>
        </w:rPr>
        <w:t xml:space="preserve"> of a primer or its reverse complement is a subsequence that has less than five mismatched nucleotides,  and the primer’s 5’ nucleotide is matched or there are fewer than 2 mismatches at the 2</w:t>
      </w:r>
      <w:r w:rsidRPr="000370A4">
        <w:rPr>
          <w:rFonts w:cstheme="minorHAnsi"/>
          <w:vertAlign w:val="superscript"/>
        </w:rPr>
        <w:t>nd</w:t>
      </w:r>
      <w:r>
        <w:rPr>
          <w:rFonts w:cstheme="minorHAnsi"/>
        </w:rPr>
        <w:t>, 3</w:t>
      </w:r>
      <w:r w:rsidRPr="000370A4">
        <w:rPr>
          <w:rFonts w:cstheme="minorHAnsi"/>
          <w:vertAlign w:val="superscript"/>
        </w:rPr>
        <w:t>rd</w:t>
      </w:r>
      <w:r>
        <w:rPr>
          <w:rFonts w:cstheme="minorHAnsi"/>
        </w:rPr>
        <w:t>, and 4</w:t>
      </w:r>
      <w:r w:rsidRPr="000370A4">
        <w:rPr>
          <w:rFonts w:cstheme="minorHAnsi"/>
          <w:vertAlign w:val="superscript"/>
        </w:rPr>
        <w:t>th</w:t>
      </w:r>
      <w:r>
        <w:rPr>
          <w:rFonts w:cstheme="minorHAnsi"/>
        </w:rPr>
        <w:t xml:space="preserve"> positions from the 5’ end, or the reverse complement’s 3’ end is matched </w:t>
      </w:r>
      <w:r w:rsidR="00D93316">
        <w:rPr>
          <w:rFonts w:cstheme="minorHAnsi"/>
        </w:rPr>
        <w:t>or there are fewer than 2 mismatches at the 2</w:t>
      </w:r>
      <w:r w:rsidR="00D93316" w:rsidRPr="00D93316">
        <w:rPr>
          <w:rFonts w:cstheme="minorHAnsi"/>
          <w:vertAlign w:val="superscript"/>
        </w:rPr>
        <w:t>nd</w:t>
      </w:r>
      <w:r w:rsidR="00D93316">
        <w:rPr>
          <w:rFonts w:cstheme="minorHAnsi"/>
        </w:rPr>
        <w:t>, 3</w:t>
      </w:r>
      <w:r w:rsidR="00D93316" w:rsidRPr="00D93316">
        <w:rPr>
          <w:rFonts w:cstheme="minorHAnsi"/>
          <w:vertAlign w:val="superscript"/>
        </w:rPr>
        <w:t>rd</w:t>
      </w:r>
      <w:r w:rsidR="00D93316">
        <w:rPr>
          <w:rFonts w:cstheme="minorHAnsi"/>
        </w:rPr>
        <w:t>, and 4</w:t>
      </w:r>
      <w:r w:rsidR="00D93316" w:rsidRPr="00D93316">
        <w:rPr>
          <w:rFonts w:cstheme="minorHAnsi"/>
          <w:vertAlign w:val="superscript"/>
        </w:rPr>
        <w:t>th</w:t>
      </w:r>
      <w:r w:rsidR="00D93316">
        <w:rPr>
          <w:rFonts w:cstheme="minorHAnsi"/>
        </w:rPr>
        <w:t xml:space="preserve"> positions from the 3’ end.</w:t>
      </w:r>
    </w:p>
    <w:p w14:paraId="6F8DF7B0" w14:textId="77777777" w:rsidR="00923F50" w:rsidRDefault="00923F50" w:rsidP="0010508D">
      <w:pPr>
        <w:rPr>
          <w:rFonts w:cstheme="minorHAnsi"/>
        </w:rPr>
      </w:pPr>
    </w:p>
    <w:p w14:paraId="051A2682" w14:textId="1EFCABD1" w:rsidR="00923F50" w:rsidRDefault="00923F50" w:rsidP="00923F50">
      <w:pPr>
        <w:ind w:firstLine="0"/>
        <w:rPr>
          <w:rFonts w:cstheme="minorHAnsi"/>
        </w:rPr>
      </w:pPr>
      <w:r>
        <w:rPr>
          <w:rFonts w:cstheme="minorHAnsi"/>
        </w:rPr>
        <w:t xml:space="preserve">For the primers with melting temperature between </w:t>
      </w:r>
      <w:r w:rsidR="000370A4">
        <w:rPr>
          <w:rFonts w:cstheme="minorHAnsi"/>
        </w:rPr>
        <w:t xml:space="preserve">53 °C and 58 °C, </w:t>
      </w:r>
      <w:r w:rsidR="00D93316">
        <w:rPr>
          <w:rFonts w:cstheme="minorHAnsi"/>
        </w:rPr>
        <w:t>a cartesian product is performed with its sequence and the set {‘’, ‘C’, ‘G’, ‘CG’, ‘GC’, ‘CGC’, ‘GCG’} and the results are added as potential primers. Then, primers are filtered once again and removed if they meet any of the following criteria.</w:t>
      </w:r>
    </w:p>
    <w:p w14:paraId="5E583A81" w14:textId="77777777" w:rsidR="00D93316" w:rsidRDefault="00D93316" w:rsidP="00923F50">
      <w:pPr>
        <w:ind w:firstLine="0"/>
        <w:rPr>
          <w:rFonts w:cstheme="minorHAnsi"/>
        </w:rPr>
      </w:pPr>
    </w:p>
    <w:p w14:paraId="06E6094F" w14:textId="36AE9DEF" w:rsidR="00D93316" w:rsidRDefault="00D93316" w:rsidP="00D93316">
      <w:pPr>
        <w:pStyle w:val="ListParagraph"/>
        <w:numPr>
          <w:ilvl w:val="0"/>
          <w:numId w:val="20"/>
        </w:numPr>
        <w:rPr>
          <w:rFonts w:cstheme="minorHAnsi"/>
        </w:rPr>
      </w:pPr>
      <w:r>
        <w:rPr>
          <w:rFonts w:cstheme="minorHAnsi"/>
        </w:rPr>
        <w:t>Contains 28+ nucleotide bases.</w:t>
      </w:r>
    </w:p>
    <w:p w14:paraId="63EDB7B5" w14:textId="7E76965B" w:rsidR="00D93316" w:rsidRDefault="00D93316" w:rsidP="00D93316">
      <w:pPr>
        <w:pStyle w:val="ListParagraph"/>
        <w:numPr>
          <w:ilvl w:val="0"/>
          <w:numId w:val="20"/>
        </w:numPr>
        <w:rPr>
          <w:rFonts w:cstheme="minorHAnsi"/>
        </w:rPr>
      </w:pPr>
      <w:r>
        <w:rPr>
          <w:rFonts w:cstheme="minorHAnsi"/>
        </w:rPr>
        <w:t>Has melting temperature &gt; 62 °C.</w:t>
      </w:r>
    </w:p>
    <w:p w14:paraId="267323BC" w14:textId="2B934A35" w:rsidR="00D93316" w:rsidRDefault="00D93316" w:rsidP="00D93316">
      <w:pPr>
        <w:pStyle w:val="ListParagraph"/>
        <w:numPr>
          <w:ilvl w:val="0"/>
          <w:numId w:val="20"/>
        </w:numPr>
        <w:rPr>
          <w:rFonts w:cstheme="minorHAnsi"/>
        </w:rPr>
      </w:pPr>
      <w:r>
        <w:rPr>
          <w:rFonts w:cstheme="minorHAnsi"/>
        </w:rPr>
        <w:t>Contains 10+ contiguous self-complementarity</w:t>
      </w:r>
    </w:p>
    <w:p w14:paraId="4C929677" w14:textId="3EDF2B27" w:rsidR="00D93316" w:rsidRDefault="00D93316" w:rsidP="00D93316">
      <w:pPr>
        <w:pStyle w:val="ListParagraph"/>
        <w:numPr>
          <w:ilvl w:val="0"/>
          <w:numId w:val="20"/>
        </w:numPr>
        <w:rPr>
          <w:rFonts w:cstheme="minorHAnsi"/>
        </w:rPr>
      </w:pPr>
      <w:r>
        <w:rPr>
          <w:rFonts w:cstheme="minorHAnsi"/>
        </w:rPr>
        <w:t>Primer length – self-complementarity &lt;= 4</w:t>
      </w:r>
    </w:p>
    <w:p w14:paraId="01F60703" w14:textId="0A3B8123" w:rsidR="00D93316" w:rsidRDefault="00D93316" w:rsidP="00D93316">
      <w:pPr>
        <w:ind w:firstLine="0"/>
        <w:rPr>
          <w:rFonts w:cstheme="minorHAnsi"/>
        </w:rPr>
      </w:pPr>
    </w:p>
    <w:p w14:paraId="27D5D3C3" w14:textId="1AE8BB60" w:rsidR="00D93316" w:rsidRDefault="00D93316" w:rsidP="00D93316">
      <w:pPr>
        <w:ind w:firstLine="0"/>
        <w:rPr>
          <w:rFonts w:cstheme="minorHAnsi"/>
        </w:rPr>
      </w:pPr>
      <w:r>
        <w:rPr>
          <w:rFonts w:cstheme="minorHAnsi"/>
        </w:rPr>
        <w:t>After filtering is complete, the primers are sorted according to the following multi-key sort.</w:t>
      </w:r>
      <w:r w:rsidR="00650A2D">
        <w:rPr>
          <w:rFonts w:cstheme="minorHAnsi"/>
        </w:rPr>
        <w:t xml:space="preserve"> Note that the phrasing indicates “bad” primers evaluate to True, so they are pushed towards the end of the list.</w:t>
      </w:r>
    </w:p>
    <w:p w14:paraId="3821ECA1" w14:textId="087FBF53" w:rsidR="00D93316" w:rsidRDefault="00D93316" w:rsidP="00D93316">
      <w:pPr>
        <w:ind w:firstLine="0"/>
        <w:rPr>
          <w:rFonts w:cstheme="minorHAnsi"/>
        </w:rPr>
      </w:pPr>
    </w:p>
    <w:p w14:paraId="27DB76AC" w14:textId="0FBE5406" w:rsidR="00D93316" w:rsidRDefault="00B16F96" w:rsidP="00D93316">
      <w:pPr>
        <w:pStyle w:val="ListParagraph"/>
        <w:numPr>
          <w:ilvl w:val="0"/>
          <w:numId w:val="21"/>
        </w:numPr>
        <w:rPr>
          <w:rFonts w:cstheme="minorHAnsi"/>
        </w:rPr>
      </w:pPr>
      <w:r>
        <w:rPr>
          <w:rFonts w:cstheme="minorHAnsi"/>
        </w:rPr>
        <w:lastRenderedPageBreak/>
        <w:t>C</w:t>
      </w:r>
      <w:r w:rsidR="006316D9">
        <w:rPr>
          <w:rFonts w:cstheme="minorHAnsi"/>
        </w:rPr>
        <w:t>ontain</w:t>
      </w:r>
      <w:r>
        <w:rPr>
          <w:rFonts w:cstheme="minorHAnsi"/>
        </w:rPr>
        <w:t>s</w:t>
      </w:r>
      <w:r w:rsidR="006316D9">
        <w:rPr>
          <w:rFonts w:cstheme="minorHAnsi"/>
        </w:rPr>
        <w:t xml:space="preserve"> 9 contiguous G/C or 11 contiguous A/T.</w:t>
      </w:r>
    </w:p>
    <w:p w14:paraId="24ACDC5F" w14:textId="681008D3" w:rsidR="006316D9" w:rsidRDefault="00B16F96" w:rsidP="00D93316">
      <w:pPr>
        <w:pStyle w:val="ListParagraph"/>
        <w:numPr>
          <w:ilvl w:val="0"/>
          <w:numId w:val="21"/>
        </w:numPr>
        <w:rPr>
          <w:rFonts w:cstheme="minorHAnsi"/>
        </w:rPr>
      </w:pPr>
      <w:r>
        <w:rPr>
          <w:rFonts w:cstheme="minorHAnsi"/>
        </w:rPr>
        <w:t xml:space="preserve">Contains </w:t>
      </w:r>
      <w:r w:rsidR="006316D9">
        <w:rPr>
          <w:rFonts w:cstheme="minorHAnsi"/>
        </w:rPr>
        <w:t>a mononucleotide repeat of length 7+.</w:t>
      </w:r>
    </w:p>
    <w:p w14:paraId="1D99A146" w14:textId="1C1BDF49" w:rsidR="006316D9" w:rsidRDefault="00B16F96" w:rsidP="00D93316">
      <w:pPr>
        <w:pStyle w:val="ListParagraph"/>
        <w:numPr>
          <w:ilvl w:val="0"/>
          <w:numId w:val="21"/>
        </w:numPr>
        <w:rPr>
          <w:rFonts w:cstheme="minorHAnsi"/>
        </w:rPr>
      </w:pPr>
      <w:r>
        <w:rPr>
          <w:rFonts w:cstheme="minorHAnsi"/>
        </w:rPr>
        <w:t xml:space="preserve">Contains </w:t>
      </w:r>
      <w:r w:rsidR="006316D9">
        <w:rPr>
          <w:rFonts w:cstheme="minorHAnsi"/>
        </w:rPr>
        <w:t>contain a dinucleotide repeat of length 5+.</w:t>
      </w:r>
    </w:p>
    <w:p w14:paraId="469A25BB" w14:textId="5171D28F" w:rsidR="006316D9" w:rsidRDefault="006316D9" w:rsidP="00D93316">
      <w:pPr>
        <w:pStyle w:val="ListParagraph"/>
        <w:numPr>
          <w:ilvl w:val="0"/>
          <w:numId w:val="21"/>
        </w:numPr>
        <w:rPr>
          <w:rFonts w:cstheme="minorHAnsi"/>
        </w:rPr>
      </w:pPr>
      <w:r>
        <w:rPr>
          <w:rFonts w:cstheme="minorHAnsi"/>
        </w:rPr>
        <w:t xml:space="preserve">GC content is </w:t>
      </w:r>
      <w:r w:rsidR="00650A2D">
        <w:rPr>
          <w:rFonts w:cstheme="minorHAnsi"/>
        </w:rPr>
        <w:t>&lt;</w:t>
      </w:r>
      <w:r>
        <w:rPr>
          <w:rFonts w:cstheme="minorHAnsi"/>
        </w:rPr>
        <w:t xml:space="preserve"> 25% </w:t>
      </w:r>
      <w:r w:rsidR="00650A2D">
        <w:rPr>
          <w:rFonts w:cstheme="minorHAnsi"/>
        </w:rPr>
        <w:t>or &gt;</w:t>
      </w:r>
      <w:r>
        <w:rPr>
          <w:rFonts w:cstheme="minorHAnsi"/>
        </w:rPr>
        <w:t xml:space="preserve"> 75%.</w:t>
      </w:r>
    </w:p>
    <w:p w14:paraId="6E390F0D" w14:textId="0361E669" w:rsidR="006316D9" w:rsidRDefault="006316D9" w:rsidP="00D93316">
      <w:pPr>
        <w:pStyle w:val="ListParagraph"/>
        <w:numPr>
          <w:ilvl w:val="0"/>
          <w:numId w:val="21"/>
        </w:numPr>
        <w:rPr>
          <w:rFonts w:cstheme="minorHAnsi"/>
        </w:rPr>
      </w:pPr>
      <w:r>
        <w:rPr>
          <w:rFonts w:cstheme="minorHAnsi"/>
        </w:rPr>
        <w:t xml:space="preserve">Contiguous complementary score </w:t>
      </w:r>
      <w:r w:rsidR="00650A2D">
        <w:rPr>
          <w:rFonts w:cstheme="minorHAnsi"/>
        </w:rPr>
        <w:t>&gt;=</w:t>
      </w:r>
      <w:r>
        <w:rPr>
          <w:rFonts w:cstheme="minorHAnsi"/>
        </w:rPr>
        <w:t xml:space="preserve"> 8.</w:t>
      </w:r>
    </w:p>
    <w:p w14:paraId="709BE4AC" w14:textId="0CB42449" w:rsidR="006316D9" w:rsidRPr="00D93316" w:rsidRDefault="006316D9" w:rsidP="00D93316">
      <w:pPr>
        <w:pStyle w:val="ListParagraph"/>
        <w:numPr>
          <w:ilvl w:val="0"/>
          <w:numId w:val="21"/>
        </w:numPr>
        <w:rPr>
          <w:rFonts w:cstheme="minorHAnsi"/>
        </w:rPr>
      </w:pPr>
      <w:r>
        <w:rPr>
          <w:rFonts w:cstheme="minorHAnsi"/>
        </w:rPr>
        <w:t xml:space="preserve">Primer length – complementary score </w:t>
      </w:r>
      <w:r w:rsidR="00650A2D">
        <w:rPr>
          <w:rFonts w:cstheme="minorHAnsi"/>
        </w:rPr>
        <w:t>&lt;=</w:t>
      </w:r>
      <w:r>
        <w:rPr>
          <w:rFonts w:cstheme="minorHAnsi"/>
        </w:rPr>
        <w:t xml:space="preserve"> 6.</w:t>
      </w:r>
    </w:p>
    <w:p w14:paraId="6C496D7B" w14:textId="4C833AD4" w:rsidR="00D93316"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8 contiguous G/C or 9 contiguous A/T.</w:t>
      </w:r>
    </w:p>
    <w:p w14:paraId="7E7FC615" w14:textId="56CDFAEB" w:rsidR="006316D9"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a mononucleotide repeat of length 6+.</w:t>
      </w:r>
    </w:p>
    <w:p w14:paraId="61E14E9F" w14:textId="5C2BADFF" w:rsidR="006316D9"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a dinucleotide repeat of length 4+.</w:t>
      </w:r>
    </w:p>
    <w:p w14:paraId="555387CD" w14:textId="6931D7C3" w:rsidR="006316D9" w:rsidRDefault="006316D9" w:rsidP="006316D9">
      <w:pPr>
        <w:pStyle w:val="ListParagraph"/>
        <w:numPr>
          <w:ilvl w:val="0"/>
          <w:numId w:val="21"/>
        </w:numPr>
        <w:rPr>
          <w:rFonts w:cstheme="minorHAnsi"/>
        </w:rPr>
      </w:pPr>
      <w:r>
        <w:rPr>
          <w:rFonts w:cstheme="minorHAnsi"/>
        </w:rPr>
        <w:t xml:space="preserve"> GC content is </w:t>
      </w:r>
      <w:r w:rsidR="00650A2D">
        <w:rPr>
          <w:rFonts w:cstheme="minorHAnsi"/>
        </w:rPr>
        <w:t>&lt;</w:t>
      </w:r>
      <w:r>
        <w:rPr>
          <w:rFonts w:cstheme="minorHAnsi"/>
        </w:rPr>
        <w:t xml:space="preserve"> 30% </w:t>
      </w:r>
      <w:r w:rsidR="00650A2D">
        <w:rPr>
          <w:rFonts w:cstheme="minorHAnsi"/>
        </w:rPr>
        <w:t>&gt;</w:t>
      </w:r>
      <w:r>
        <w:rPr>
          <w:rFonts w:cstheme="minorHAnsi"/>
        </w:rPr>
        <w:t xml:space="preserve"> 70%.</w:t>
      </w:r>
    </w:p>
    <w:p w14:paraId="671C24B3" w14:textId="0C9D5486" w:rsidR="006316D9"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Contiguous complementary score </w:t>
      </w:r>
      <w:r>
        <w:rPr>
          <w:rFonts w:cstheme="minorHAnsi"/>
        </w:rPr>
        <w:t xml:space="preserve">&gt;= </w:t>
      </w:r>
      <w:r w:rsidR="006316D9">
        <w:rPr>
          <w:rFonts w:cstheme="minorHAnsi"/>
        </w:rPr>
        <w:t>7.</w:t>
      </w:r>
    </w:p>
    <w:p w14:paraId="2E30C51E" w14:textId="6AFD25BB" w:rsidR="006316D9" w:rsidRPr="00D93316"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Primer length – complementary score </w:t>
      </w:r>
      <w:r>
        <w:rPr>
          <w:rFonts w:cstheme="minorHAnsi"/>
        </w:rPr>
        <w:t>&lt;=</w:t>
      </w:r>
      <w:r w:rsidR="006316D9">
        <w:rPr>
          <w:rFonts w:cstheme="minorHAnsi"/>
        </w:rPr>
        <w:t xml:space="preserve"> 8.</w:t>
      </w:r>
    </w:p>
    <w:p w14:paraId="15045849" w14:textId="68ED19A1" w:rsidR="006316D9" w:rsidRDefault="00650A2D" w:rsidP="006316D9">
      <w:pPr>
        <w:pStyle w:val="ListParagraph"/>
        <w:numPr>
          <w:ilvl w:val="0"/>
          <w:numId w:val="21"/>
        </w:numPr>
        <w:rPr>
          <w:rFonts w:cstheme="minorHAnsi"/>
        </w:rPr>
      </w:pPr>
      <w:r>
        <w:rPr>
          <w:rFonts w:cstheme="minorHAnsi"/>
        </w:rPr>
        <w:t xml:space="preserve"> Contains </w:t>
      </w:r>
      <w:r w:rsidR="006316D9">
        <w:rPr>
          <w:rFonts w:cstheme="minorHAnsi"/>
        </w:rPr>
        <w:t>6 contiguous G/C or 7 contiguous A/T.</w:t>
      </w:r>
    </w:p>
    <w:p w14:paraId="62BB97A6" w14:textId="38106B31" w:rsidR="006316D9" w:rsidRDefault="00650A2D" w:rsidP="006316D9">
      <w:pPr>
        <w:pStyle w:val="ListParagraph"/>
        <w:numPr>
          <w:ilvl w:val="0"/>
          <w:numId w:val="21"/>
        </w:numPr>
        <w:rPr>
          <w:rFonts w:cstheme="minorHAnsi"/>
        </w:rPr>
      </w:pPr>
      <w:r>
        <w:rPr>
          <w:rFonts w:cstheme="minorHAnsi"/>
        </w:rPr>
        <w:t xml:space="preserve"> Contains </w:t>
      </w:r>
      <w:r w:rsidR="006316D9">
        <w:rPr>
          <w:rFonts w:cstheme="minorHAnsi"/>
        </w:rPr>
        <w:t>a mononucleotide repeat of length 5+.</w:t>
      </w:r>
    </w:p>
    <w:p w14:paraId="51B59ECF" w14:textId="3B8352E8" w:rsidR="006316D9" w:rsidRDefault="00650A2D" w:rsidP="006316D9">
      <w:pPr>
        <w:pStyle w:val="ListParagraph"/>
        <w:numPr>
          <w:ilvl w:val="0"/>
          <w:numId w:val="21"/>
        </w:numPr>
        <w:rPr>
          <w:rFonts w:cstheme="minorHAnsi"/>
        </w:rPr>
      </w:pPr>
      <w:r>
        <w:rPr>
          <w:rFonts w:cstheme="minorHAnsi"/>
        </w:rPr>
        <w:t xml:space="preserve"> Contains </w:t>
      </w:r>
      <w:r w:rsidR="006316D9">
        <w:rPr>
          <w:rFonts w:cstheme="minorHAnsi"/>
        </w:rPr>
        <w:t>a dinucleotide repeat of length 3+.</w:t>
      </w:r>
    </w:p>
    <w:p w14:paraId="3F9A4D6E" w14:textId="1F6609FC" w:rsidR="006316D9" w:rsidRDefault="006316D9" w:rsidP="006316D9">
      <w:pPr>
        <w:pStyle w:val="ListParagraph"/>
        <w:numPr>
          <w:ilvl w:val="0"/>
          <w:numId w:val="21"/>
        </w:numPr>
        <w:rPr>
          <w:rFonts w:cstheme="minorHAnsi"/>
        </w:rPr>
      </w:pPr>
      <w:r>
        <w:rPr>
          <w:rFonts w:cstheme="minorHAnsi"/>
        </w:rPr>
        <w:t xml:space="preserve"> GC content is </w:t>
      </w:r>
      <w:r w:rsidR="00650A2D">
        <w:rPr>
          <w:rFonts w:cstheme="minorHAnsi"/>
        </w:rPr>
        <w:t>&lt;</w:t>
      </w:r>
      <w:r>
        <w:rPr>
          <w:rFonts w:cstheme="minorHAnsi"/>
        </w:rPr>
        <w:t xml:space="preserve"> 35% </w:t>
      </w:r>
      <w:r w:rsidR="00650A2D">
        <w:rPr>
          <w:rFonts w:cstheme="minorHAnsi"/>
        </w:rPr>
        <w:t>or &gt;</w:t>
      </w:r>
      <w:r>
        <w:rPr>
          <w:rFonts w:cstheme="minorHAnsi"/>
        </w:rPr>
        <w:t xml:space="preserve"> 65%.</w:t>
      </w:r>
    </w:p>
    <w:p w14:paraId="1D9953D3" w14:textId="5D69B64B" w:rsidR="006316D9"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Contiguous complementary score </w:t>
      </w:r>
      <w:r>
        <w:rPr>
          <w:rFonts w:cstheme="minorHAnsi"/>
        </w:rPr>
        <w:t xml:space="preserve">&gt;= </w:t>
      </w:r>
      <w:r w:rsidR="006316D9">
        <w:rPr>
          <w:rFonts w:cstheme="minorHAnsi"/>
        </w:rPr>
        <w:t>6.</w:t>
      </w:r>
    </w:p>
    <w:p w14:paraId="1E31777B" w14:textId="2F33484E" w:rsidR="006316D9" w:rsidRPr="00D93316" w:rsidRDefault="00650A2D" w:rsidP="006316D9">
      <w:pPr>
        <w:pStyle w:val="ListParagraph"/>
        <w:numPr>
          <w:ilvl w:val="0"/>
          <w:numId w:val="21"/>
        </w:numPr>
        <w:rPr>
          <w:rFonts w:cstheme="minorHAnsi"/>
        </w:rPr>
      </w:pPr>
      <w:r>
        <w:rPr>
          <w:rFonts w:cstheme="minorHAnsi"/>
        </w:rPr>
        <w:t xml:space="preserve"> </w:t>
      </w:r>
      <w:r w:rsidR="006316D9">
        <w:rPr>
          <w:rFonts w:cstheme="minorHAnsi"/>
        </w:rPr>
        <w:t xml:space="preserve">Primer length – complementary score </w:t>
      </w:r>
      <w:r>
        <w:rPr>
          <w:rFonts w:cstheme="minorHAnsi"/>
        </w:rPr>
        <w:t>&lt;</w:t>
      </w:r>
      <w:r w:rsidR="006316D9">
        <w:rPr>
          <w:rFonts w:cstheme="minorHAnsi"/>
        </w:rPr>
        <w:t xml:space="preserve"> 10.</w:t>
      </w:r>
    </w:p>
    <w:p w14:paraId="0C85A7B7" w14:textId="394A6185" w:rsidR="006316D9" w:rsidRDefault="006316D9" w:rsidP="006316D9">
      <w:pPr>
        <w:pStyle w:val="ListParagraph"/>
        <w:numPr>
          <w:ilvl w:val="0"/>
          <w:numId w:val="21"/>
        </w:numPr>
        <w:rPr>
          <w:rFonts w:cstheme="minorHAnsi"/>
        </w:rPr>
      </w:pPr>
      <w:r>
        <w:rPr>
          <w:rFonts w:cstheme="minorHAnsi"/>
        </w:rPr>
        <w:t xml:space="preserve"> </w:t>
      </w:r>
      <w:r w:rsidR="00650A2D">
        <w:rPr>
          <w:rFonts w:cstheme="minorHAnsi"/>
        </w:rPr>
        <w:t xml:space="preserve">Contains </w:t>
      </w:r>
      <w:r>
        <w:rPr>
          <w:rFonts w:cstheme="minorHAnsi"/>
        </w:rPr>
        <w:t>6 A/T or 5 G/C in the first seven bases.</w:t>
      </w:r>
    </w:p>
    <w:p w14:paraId="4D64A07C" w14:textId="16DFAA84" w:rsidR="006316D9" w:rsidRDefault="006316D9" w:rsidP="006316D9">
      <w:pPr>
        <w:pStyle w:val="ListParagraph"/>
        <w:numPr>
          <w:ilvl w:val="0"/>
          <w:numId w:val="21"/>
        </w:numPr>
        <w:rPr>
          <w:rFonts w:cstheme="minorHAnsi"/>
        </w:rPr>
      </w:pPr>
      <w:r>
        <w:rPr>
          <w:rFonts w:cstheme="minorHAnsi"/>
        </w:rPr>
        <w:t xml:space="preserve"> </w:t>
      </w:r>
      <w:r w:rsidR="00650A2D">
        <w:rPr>
          <w:rFonts w:cstheme="minorHAnsi"/>
        </w:rPr>
        <w:t xml:space="preserve">Contains </w:t>
      </w:r>
      <w:r>
        <w:rPr>
          <w:rFonts w:cstheme="minorHAnsi"/>
        </w:rPr>
        <w:t>4 A/T or 3 G/C in the first four bases.</w:t>
      </w:r>
    </w:p>
    <w:p w14:paraId="46010826" w14:textId="3877C686" w:rsidR="006316D9" w:rsidRDefault="00650A2D" w:rsidP="006316D9">
      <w:pPr>
        <w:pStyle w:val="ListParagraph"/>
        <w:numPr>
          <w:ilvl w:val="0"/>
          <w:numId w:val="21"/>
        </w:numPr>
        <w:rPr>
          <w:rFonts w:cstheme="minorHAnsi"/>
        </w:rPr>
      </w:pPr>
      <w:r>
        <w:rPr>
          <w:rFonts w:cstheme="minorHAnsi"/>
        </w:rPr>
        <w:t xml:space="preserve">Contains </w:t>
      </w:r>
      <w:r w:rsidR="006316D9">
        <w:rPr>
          <w:rFonts w:cstheme="minorHAnsi"/>
        </w:rPr>
        <w:t>a mononucleotide repeat of length 4+</w:t>
      </w:r>
    </w:p>
    <w:p w14:paraId="46E2E294" w14:textId="5A97520C" w:rsidR="006316D9" w:rsidRDefault="006316D9" w:rsidP="006316D9">
      <w:pPr>
        <w:pStyle w:val="ListParagraph"/>
        <w:numPr>
          <w:ilvl w:val="0"/>
          <w:numId w:val="21"/>
        </w:numPr>
        <w:rPr>
          <w:rFonts w:cstheme="minorHAnsi"/>
        </w:rPr>
      </w:pPr>
      <w:r>
        <w:rPr>
          <w:rFonts w:cstheme="minorHAnsi"/>
        </w:rPr>
        <w:t xml:space="preserve"> GC content is </w:t>
      </w:r>
      <w:r w:rsidR="00650A2D">
        <w:rPr>
          <w:rFonts w:cstheme="minorHAnsi"/>
        </w:rPr>
        <w:t>&lt;</w:t>
      </w:r>
      <w:r>
        <w:rPr>
          <w:rFonts w:cstheme="minorHAnsi"/>
        </w:rPr>
        <w:t xml:space="preserve"> 40% </w:t>
      </w:r>
      <w:r w:rsidR="00650A2D">
        <w:rPr>
          <w:rFonts w:cstheme="minorHAnsi"/>
        </w:rPr>
        <w:t>or &gt;</w:t>
      </w:r>
      <w:r>
        <w:rPr>
          <w:rFonts w:cstheme="minorHAnsi"/>
        </w:rPr>
        <w:t xml:space="preserve"> 60%.</w:t>
      </w:r>
    </w:p>
    <w:p w14:paraId="72AB8BF1" w14:textId="674799F2" w:rsidR="006316D9" w:rsidRDefault="006316D9" w:rsidP="006316D9">
      <w:pPr>
        <w:pStyle w:val="ListParagraph"/>
        <w:numPr>
          <w:ilvl w:val="0"/>
          <w:numId w:val="21"/>
        </w:numPr>
        <w:rPr>
          <w:rFonts w:cstheme="minorHAnsi"/>
        </w:rPr>
      </w:pPr>
      <w:r>
        <w:rPr>
          <w:rFonts w:cstheme="minorHAnsi"/>
        </w:rPr>
        <w:t xml:space="preserve"> Contiguous complementary score </w:t>
      </w:r>
      <w:r w:rsidR="00650A2D">
        <w:rPr>
          <w:rFonts w:cstheme="minorHAnsi"/>
        </w:rPr>
        <w:t>&gt;=</w:t>
      </w:r>
      <w:r>
        <w:rPr>
          <w:rFonts w:cstheme="minorHAnsi"/>
        </w:rPr>
        <w:t xml:space="preserve"> 4.</w:t>
      </w:r>
    </w:p>
    <w:p w14:paraId="3A248D2B" w14:textId="0AC04737" w:rsidR="006316D9" w:rsidRPr="00D93316" w:rsidRDefault="00650A2D" w:rsidP="006316D9">
      <w:pPr>
        <w:pStyle w:val="ListParagraph"/>
        <w:numPr>
          <w:ilvl w:val="0"/>
          <w:numId w:val="21"/>
        </w:numPr>
        <w:rPr>
          <w:rFonts w:cstheme="minorHAnsi"/>
        </w:rPr>
      </w:pPr>
      <w:r>
        <w:rPr>
          <w:rFonts w:cstheme="minorHAnsi"/>
        </w:rPr>
        <w:lastRenderedPageBreak/>
        <w:t xml:space="preserve"> </w:t>
      </w:r>
      <w:r w:rsidR="006316D9">
        <w:rPr>
          <w:rFonts w:cstheme="minorHAnsi"/>
        </w:rPr>
        <w:t xml:space="preserve">Primer length – complementary score </w:t>
      </w:r>
      <w:r>
        <w:rPr>
          <w:rFonts w:cstheme="minorHAnsi"/>
        </w:rPr>
        <w:t>&lt;=</w:t>
      </w:r>
      <w:r w:rsidR="006316D9">
        <w:rPr>
          <w:rFonts w:cstheme="minorHAnsi"/>
        </w:rPr>
        <w:t xml:space="preserve"> 14.</w:t>
      </w:r>
    </w:p>
    <w:p w14:paraId="6EB9F433" w14:textId="6D692365" w:rsidR="006316D9" w:rsidRDefault="006316D9" w:rsidP="006316D9">
      <w:pPr>
        <w:pStyle w:val="ListParagraph"/>
        <w:numPr>
          <w:ilvl w:val="0"/>
          <w:numId w:val="21"/>
        </w:numPr>
        <w:rPr>
          <w:rFonts w:cstheme="minorHAnsi"/>
        </w:rPr>
      </w:pPr>
      <w:r>
        <w:rPr>
          <w:rFonts w:cstheme="minorHAnsi"/>
        </w:rPr>
        <w:t xml:space="preserve"> </w:t>
      </w:r>
      <w:r w:rsidR="00B16F96">
        <w:rPr>
          <w:rFonts w:cstheme="minorHAnsi"/>
        </w:rPr>
        <w:t>Length close</w:t>
      </w:r>
      <w:r w:rsidR="00650A2D">
        <w:rPr>
          <w:rFonts w:cstheme="minorHAnsi"/>
        </w:rPr>
        <w:t>s</w:t>
      </w:r>
      <w:r w:rsidR="00B16F96">
        <w:rPr>
          <w:rFonts w:cstheme="minorHAnsi"/>
        </w:rPr>
        <w:t>t to 22 nucleotides.</w:t>
      </w:r>
    </w:p>
    <w:p w14:paraId="757FCB81" w14:textId="35C95C3B" w:rsidR="00650A2D" w:rsidRDefault="00650A2D" w:rsidP="00650A2D">
      <w:pPr>
        <w:rPr>
          <w:rFonts w:cstheme="minorHAnsi"/>
        </w:rPr>
      </w:pPr>
    </w:p>
    <w:p w14:paraId="08E40A05" w14:textId="0E6237EB" w:rsidR="00650A2D" w:rsidRDefault="00650A2D" w:rsidP="00650A2D">
      <w:pPr>
        <w:pStyle w:val="ListParagraph"/>
        <w:numPr>
          <w:ilvl w:val="0"/>
          <w:numId w:val="18"/>
        </w:numPr>
        <w:rPr>
          <w:rFonts w:cstheme="minorHAnsi"/>
          <w:b/>
          <w:bCs/>
        </w:rPr>
      </w:pPr>
      <w:r w:rsidRPr="00650A2D">
        <w:rPr>
          <w:rFonts w:cstheme="minorHAnsi"/>
          <w:b/>
          <w:bCs/>
        </w:rPr>
        <w:t>AMAS Primer Creation</w:t>
      </w:r>
    </w:p>
    <w:p w14:paraId="6907D895" w14:textId="39D9256B" w:rsidR="00EF28F4" w:rsidRDefault="00EF28F4" w:rsidP="00EF28F4">
      <w:pPr>
        <w:rPr>
          <w:rFonts w:cstheme="minorHAnsi"/>
        </w:rPr>
      </w:pPr>
      <w:r>
        <w:rPr>
          <w:rFonts w:cstheme="minorHAnsi"/>
        </w:rPr>
        <w:t>The application attempts to create AMAS primers for each SNP both upstream and downstream, though not all SNPs will have acceptable primers. The method for generating these differs between substitution and indel SNPs.</w:t>
      </w:r>
    </w:p>
    <w:p w14:paraId="5A7D51C3" w14:textId="77777777" w:rsidR="00EF28F4" w:rsidRDefault="00EF28F4" w:rsidP="00EF28F4">
      <w:pPr>
        <w:rPr>
          <w:rFonts w:cstheme="minorHAnsi"/>
        </w:rPr>
      </w:pPr>
    </w:p>
    <w:p w14:paraId="038FCADB" w14:textId="2D8F0C06" w:rsidR="00EF28F4" w:rsidRDefault="00EF28F4" w:rsidP="00EF28F4">
      <w:pPr>
        <w:rPr>
          <w:rFonts w:cstheme="minorHAnsi"/>
          <w:b/>
          <w:bCs/>
        </w:rPr>
      </w:pPr>
      <w:r>
        <w:rPr>
          <w:rFonts w:cstheme="minorHAnsi"/>
          <w:b/>
          <w:bCs/>
        </w:rPr>
        <w:t>Substitution SNPs</w:t>
      </w:r>
    </w:p>
    <w:p w14:paraId="7DF115C2" w14:textId="139B864F" w:rsidR="00C32BB8" w:rsidRDefault="00C32BB8" w:rsidP="00EF28F4">
      <w:pPr>
        <w:rPr>
          <w:rFonts w:cstheme="minorHAnsi"/>
        </w:rPr>
      </w:pPr>
      <w:r>
        <w:rPr>
          <w:rFonts w:cstheme="minorHAnsi"/>
        </w:rPr>
        <w:t>Potential upstream primers are those in the set of sequences from both alleles of length 16-25 with the last nucleotide being at the SNP position. Primers of equal length but different alleles constitute a pair.</w:t>
      </w:r>
    </w:p>
    <w:p w14:paraId="63CD205D" w14:textId="49F9D22E" w:rsidR="00EF28F4" w:rsidRDefault="00C32BB8" w:rsidP="00EF28F4">
      <w:pPr>
        <w:rPr>
          <w:rFonts w:cstheme="minorHAnsi"/>
        </w:rPr>
      </w:pPr>
      <w:r>
        <w:rPr>
          <w:rFonts w:cstheme="minorHAnsi"/>
        </w:rPr>
        <w:t>Potential downstream primers are those in the set of sequences from both alleles of length 16-25 with the first nucleotide being the SNP position. These are paired similarly.</w:t>
      </w:r>
    </w:p>
    <w:p w14:paraId="33CAB1A6" w14:textId="051BB72D" w:rsidR="00C32BB8" w:rsidRDefault="00C32BB8" w:rsidP="00EF28F4">
      <w:pPr>
        <w:rPr>
          <w:rFonts w:cstheme="minorHAnsi"/>
        </w:rPr>
      </w:pPr>
      <w:r>
        <w:rPr>
          <w:rFonts w:cstheme="minorHAnsi"/>
        </w:rPr>
        <w:t>These pairs are filtered out if one of their primers meet one of the following criteria.</w:t>
      </w:r>
    </w:p>
    <w:p w14:paraId="11E775BB" w14:textId="77777777" w:rsidR="00C32BB8" w:rsidRDefault="00C32BB8" w:rsidP="00EF28F4">
      <w:pPr>
        <w:rPr>
          <w:rFonts w:cstheme="minorHAnsi"/>
        </w:rPr>
      </w:pPr>
    </w:p>
    <w:p w14:paraId="794BAA42" w14:textId="73E8F420" w:rsidR="00C32BB8" w:rsidRDefault="00C32BB8" w:rsidP="00C32BB8">
      <w:pPr>
        <w:pStyle w:val="ListParagraph"/>
        <w:numPr>
          <w:ilvl w:val="0"/>
          <w:numId w:val="22"/>
        </w:numPr>
        <w:rPr>
          <w:rFonts w:cstheme="minorHAnsi"/>
        </w:rPr>
      </w:pPr>
      <w:r>
        <w:rPr>
          <w:rFonts w:cstheme="minorHAnsi"/>
        </w:rPr>
        <w:t>Contains 10+ contiguous G/C nucleotides or 12+ contiguous A/T nucleotides.</w:t>
      </w:r>
    </w:p>
    <w:p w14:paraId="4AEA5634" w14:textId="59D9710A" w:rsidR="00C32BB8" w:rsidRDefault="00C32BB8" w:rsidP="00C32BB8">
      <w:pPr>
        <w:pStyle w:val="ListParagraph"/>
        <w:numPr>
          <w:ilvl w:val="0"/>
          <w:numId w:val="22"/>
        </w:numPr>
        <w:rPr>
          <w:rFonts w:cstheme="minorHAnsi"/>
        </w:rPr>
      </w:pPr>
      <w:r>
        <w:rPr>
          <w:rFonts w:cstheme="minorHAnsi"/>
        </w:rPr>
        <w:t>Contains a mononucleotide length of 8+.</w:t>
      </w:r>
    </w:p>
    <w:p w14:paraId="05D26461" w14:textId="61C855C3" w:rsidR="00C32BB8" w:rsidRDefault="00C32BB8" w:rsidP="00C32BB8">
      <w:pPr>
        <w:pStyle w:val="ListParagraph"/>
        <w:numPr>
          <w:ilvl w:val="0"/>
          <w:numId w:val="22"/>
        </w:numPr>
        <w:rPr>
          <w:rFonts w:cstheme="minorHAnsi"/>
        </w:rPr>
      </w:pPr>
      <w:r>
        <w:rPr>
          <w:rFonts w:cstheme="minorHAnsi"/>
        </w:rPr>
        <w:t>Contains a dinucleotide length of 6+.</w:t>
      </w:r>
    </w:p>
    <w:p w14:paraId="5D8F11B9" w14:textId="779C4DAA" w:rsidR="00C32BB8" w:rsidRDefault="00C32BB8" w:rsidP="00C32BB8">
      <w:pPr>
        <w:pStyle w:val="ListParagraph"/>
        <w:numPr>
          <w:ilvl w:val="0"/>
          <w:numId w:val="22"/>
        </w:numPr>
        <w:rPr>
          <w:rFonts w:cstheme="minorHAnsi"/>
        </w:rPr>
      </w:pPr>
      <w:r>
        <w:rPr>
          <w:rFonts w:cstheme="minorHAnsi"/>
        </w:rPr>
        <w:t>Has GC content &lt; 20% or &gt; 80%.</w:t>
      </w:r>
    </w:p>
    <w:p w14:paraId="43640586" w14:textId="2AFA99BB" w:rsidR="00C32BB8" w:rsidRDefault="00C32BB8" w:rsidP="00C32BB8">
      <w:pPr>
        <w:rPr>
          <w:rFonts w:cstheme="minorHAnsi"/>
        </w:rPr>
      </w:pPr>
    </w:p>
    <w:p w14:paraId="6AE85766" w14:textId="6243C71B" w:rsidR="00C32BB8" w:rsidRPr="00C32BB8" w:rsidRDefault="00CB0DDE" w:rsidP="00C32BB8">
      <w:pPr>
        <w:rPr>
          <w:rFonts w:cstheme="minorHAnsi"/>
        </w:rPr>
      </w:pPr>
      <w:r>
        <w:rPr>
          <w:rFonts w:cstheme="minorHAnsi"/>
        </w:rPr>
        <w:t xml:space="preserve">If one exists, the pair where both primers have melting temperature between 53 °C and 60 °C and the average is closest to 58 °C is chosen to proceed forward (this step is performed </w:t>
      </w:r>
      <w:r>
        <w:rPr>
          <w:rFonts w:cstheme="minorHAnsi"/>
        </w:rPr>
        <w:lastRenderedPageBreak/>
        <w:t xml:space="preserve">separately for upstream and downstream pairs). The primers in this pair will undergo a nucleotide substitution </w:t>
      </w:r>
      <w:r w:rsidR="00E035C0">
        <w:rPr>
          <w:rFonts w:cstheme="minorHAnsi"/>
        </w:rPr>
        <w:t>as described by Dr. Long in Appendix I</w:t>
      </w:r>
      <w:r>
        <w:rPr>
          <w:rFonts w:cstheme="minorHAnsi"/>
        </w:rPr>
        <w:t>.</w:t>
      </w:r>
    </w:p>
    <w:p w14:paraId="6497C5E0" w14:textId="77777777" w:rsidR="00EF28F4" w:rsidRDefault="00EF28F4" w:rsidP="00EF28F4">
      <w:pPr>
        <w:rPr>
          <w:rFonts w:cstheme="minorHAnsi"/>
          <w:b/>
          <w:bCs/>
        </w:rPr>
      </w:pPr>
    </w:p>
    <w:p w14:paraId="57FCE679" w14:textId="50DCD479" w:rsidR="00EF28F4" w:rsidRDefault="00EF28F4" w:rsidP="00EF28F4">
      <w:pPr>
        <w:rPr>
          <w:rFonts w:cstheme="minorHAnsi"/>
          <w:b/>
          <w:bCs/>
        </w:rPr>
      </w:pPr>
      <w:r>
        <w:rPr>
          <w:rFonts w:cstheme="minorHAnsi"/>
          <w:b/>
          <w:bCs/>
        </w:rPr>
        <w:t>Indel SNPs</w:t>
      </w:r>
    </w:p>
    <w:p w14:paraId="53E0D4BD" w14:textId="45881F9F" w:rsidR="00A61B24" w:rsidRDefault="00CB0DDE" w:rsidP="00EF28F4">
      <w:pPr>
        <w:rPr>
          <w:rFonts w:cstheme="minorHAnsi"/>
        </w:rPr>
      </w:pPr>
      <w:r>
        <w:rPr>
          <w:rFonts w:cstheme="minorHAnsi"/>
        </w:rPr>
        <w:t>Indel primers are different in that they overlap the SNP position.</w:t>
      </w:r>
      <w:r w:rsidR="00A61B24">
        <w:rPr>
          <w:rFonts w:cstheme="minorHAnsi"/>
        </w:rPr>
        <w:t xml:space="preserve"> For upstream primers, they are the set of primer pairs of length 17 to 26 where the first 16 positions come before the SNP. Then, any pairs with the same nucleotide at the 3’ end are removed. The remaining list is sorted based on the number of differences in the last four bases (more being preferable) and primer length (shorter is preferable). Select the first pair to proceed.</w:t>
      </w:r>
    </w:p>
    <w:p w14:paraId="42D010F4" w14:textId="44A7B2F7" w:rsidR="00CB0DDE" w:rsidRDefault="00A61B24" w:rsidP="00EF28F4">
      <w:pPr>
        <w:rPr>
          <w:rFonts w:cstheme="minorHAnsi"/>
        </w:rPr>
      </w:pPr>
      <w:r>
        <w:rPr>
          <w:rFonts w:cstheme="minorHAnsi"/>
        </w:rPr>
        <w:t>For downstream primers, they are the set of sequences of length 17 to 26 where the first 16 positions come after the SNP. Then, any pairs with the same nucleotide at the 5’ end are removed. The remaining list is sorted based on the number of differences in the first four bases (more being preferable) and primer length (shorter is preferable). Select the first pair to proceed.</w:t>
      </w:r>
      <w:r w:rsidR="00273FA4">
        <w:rPr>
          <w:rFonts w:cstheme="minorHAnsi"/>
        </w:rPr>
        <w:t xml:space="preserve"> Since no pair can contain an indel between the two primers, this effectively converts indels into substitution SNPs. Section 5 and Appendix I use this fact.</w:t>
      </w:r>
    </w:p>
    <w:p w14:paraId="77345735" w14:textId="5CCF41CB" w:rsidR="00355DCA" w:rsidRDefault="00A61B24" w:rsidP="00C44951">
      <w:pPr>
        <w:rPr>
          <w:rFonts w:cstheme="minorHAnsi"/>
        </w:rPr>
      </w:pPr>
      <w:r>
        <w:rPr>
          <w:rFonts w:cstheme="minorHAnsi"/>
        </w:rPr>
        <w:t xml:space="preserve">The primers in each pair will also undergo a nucleotide substitution described </w:t>
      </w:r>
      <w:r w:rsidR="00E035C0">
        <w:rPr>
          <w:rFonts w:cstheme="minorHAnsi"/>
        </w:rPr>
        <w:t>in Appendix I</w:t>
      </w:r>
      <w:r>
        <w:rPr>
          <w:rFonts w:cstheme="minorHAnsi"/>
        </w:rPr>
        <w:t>.</w:t>
      </w:r>
    </w:p>
    <w:p w14:paraId="57354072" w14:textId="73B591C9" w:rsidR="00C44951" w:rsidRDefault="00C44951" w:rsidP="00C44951">
      <w:pPr>
        <w:rPr>
          <w:rFonts w:cstheme="minorHAnsi"/>
        </w:rPr>
      </w:pPr>
    </w:p>
    <w:p w14:paraId="3105B824" w14:textId="5BD88545" w:rsidR="00C44951" w:rsidRDefault="00C44951" w:rsidP="00C44951">
      <w:pPr>
        <w:pStyle w:val="ListParagraph"/>
        <w:numPr>
          <w:ilvl w:val="0"/>
          <w:numId w:val="18"/>
        </w:numPr>
        <w:rPr>
          <w:rFonts w:cstheme="minorHAnsi"/>
          <w:b/>
          <w:bCs/>
        </w:rPr>
      </w:pPr>
      <w:r w:rsidRPr="00C44951">
        <w:rPr>
          <w:rFonts w:cstheme="minorHAnsi"/>
          <w:b/>
          <w:bCs/>
        </w:rPr>
        <w:t xml:space="preserve">Combination of AMAS and </w:t>
      </w:r>
      <w:r>
        <w:rPr>
          <w:rFonts w:cstheme="minorHAnsi"/>
          <w:b/>
          <w:bCs/>
        </w:rPr>
        <w:t>Reverse Primers</w:t>
      </w:r>
    </w:p>
    <w:p w14:paraId="5E1677D3" w14:textId="2F8BE8DA" w:rsidR="00C44951" w:rsidRDefault="00C44951" w:rsidP="00C44951">
      <w:pPr>
        <w:rPr>
          <w:rFonts w:cstheme="minorHAnsi"/>
        </w:rPr>
      </w:pPr>
      <w:r>
        <w:rPr>
          <w:rFonts w:cstheme="minorHAnsi"/>
        </w:rPr>
        <w:t>At this stage, there is a list of reverse primers and possibly an upstream and downstream primer pair for each SNP. The set of reverse primers that can be associated with each primer pair depend on the following conditions.</w:t>
      </w:r>
      <w:r w:rsidR="008A23AF">
        <w:rPr>
          <w:rFonts w:cstheme="minorHAnsi"/>
        </w:rPr>
        <w:t xml:space="preserve"> By default, the first three primers that meet these conditions will be for each primer.</w:t>
      </w:r>
      <w:r w:rsidR="008A23AF" w:rsidRPr="008A23AF">
        <w:rPr>
          <w:rFonts w:cstheme="minorHAnsi"/>
        </w:rPr>
        <w:t xml:space="preserve"> </w:t>
      </w:r>
      <w:r w:rsidR="008A23AF">
        <w:rPr>
          <w:rFonts w:cstheme="minorHAnsi"/>
        </w:rPr>
        <w:t>These reverse primers are still sorted so there is no need to do that again.</w:t>
      </w:r>
    </w:p>
    <w:p w14:paraId="5066183C" w14:textId="77777777" w:rsidR="008A23AF" w:rsidRDefault="008A23AF" w:rsidP="00C44951">
      <w:pPr>
        <w:rPr>
          <w:rFonts w:cstheme="minorHAnsi"/>
        </w:rPr>
      </w:pPr>
    </w:p>
    <w:p w14:paraId="4A2FE0CD" w14:textId="04157C4E" w:rsidR="00C44951" w:rsidRDefault="00C44951" w:rsidP="00C44951">
      <w:pPr>
        <w:pStyle w:val="ListParagraph"/>
        <w:numPr>
          <w:ilvl w:val="0"/>
          <w:numId w:val="23"/>
        </w:numPr>
        <w:rPr>
          <w:rFonts w:cstheme="minorHAnsi"/>
        </w:rPr>
      </w:pPr>
      <w:r>
        <w:rPr>
          <w:rFonts w:cstheme="minorHAnsi"/>
        </w:rPr>
        <w:t>They come must come after</w:t>
      </w:r>
      <w:bookmarkStart w:id="0" w:name="_GoBack"/>
      <w:bookmarkEnd w:id="0"/>
      <w:r>
        <w:rPr>
          <w:rFonts w:cstheme="minorHAnsi"/>
        </w:rPr>
        <w:t xml:space="preserve"> upstream primers and must come before downstream primers.</w:t>
      </w:r>
    </w:p>
    <w:p w14:paraId="4A2A24BC" w14:textId="77BC96FA" w:rsidR="00C44951" w:rsidRDefault="008A23AF" w:rsidP="00C44951">
      <w:pPr>
        <w:pStyle w:val="ListParagraph"/>
        <w:numPr>
          <w:ilvl w:val="0"/>
          <w:numId w:val="23"/>
        </w:numPr>
        <w:rPr>
          <w:rFonts w:cstheme="minorHAnsi"/>
        </w:rPr>
      </w:pPr>
      <w:r>
        <w:rPr>
          <w:rFonts w:cstheme="minorHAnsi"/>
        </w:rPr>
        <w:t>Length of primer – complementary score between primer and AMAS primer &gt; 5 for both AMAS primers.</w:t>
      </w:r>
    </w:p>
    <w:p w14:paraId="18F8E537" w14:textId="053B7552" w:rsidR="008A23AF" w:rsidRDefault="008A23AF" w:rsidP="008A23AF">
      <w:pPr>
        <w:rPr>
          <w:rFonts w:cstheme="minorHAnsi"/>
        </w:rPr>
      </w:pPr>
    </w:p>
    <w:p w14:paraId="551079FE" w14:textId="3F08E7EA" w:rsidR="00E035C0" w:rsidRDefault="008A23AF" w:rsidP="008A23AF">
      <w:pPr>
        <w:rPr>
          <w:rFonts w:cstheme="minorHAnsi"/>
        </w:rPr>
      </w:pPr>
      <w:r>
        <w:rPr>
          <w:rFonts w:cstheme="minorHAnsi"/>
        </w:rPr>
        <w:t>Now, a cartesian product is performed on each primer pair and its</w:t>
      </w:r>
      <w:r w:rsidR="00DD494D">
        <w:rPr>
          <w:rFonts w:cstheme="minorHAnsi"/>
        </w:rPr>
        <w:t xml:space="preserve"> </w:t>
      </w:r>
      <w:r>
        <w:rPr>
          <w:rFonts w:cstheme="minorHAnsi"/>
        </w:rPr>
        <w:t>corresponding reverse primers. Each reverse primer determines what tail needs to be added to the AMAS primers. This process will be described</w:t>
      </w:r>
      <w:r w:rsidR="00B16ED2">
        <w:rPr>
          <w:rFonts w:cstheme="minorHAnsi"/>
        </w:rPr>
        <w:t xml:space="preserve"> next.</w:t>
      </w:r>
    </w:p>
    <w:p w14:paraId="53B5E2BC" w14:textId="03C82144" w:rsidR="00B16ED2" w:rsidRDefault="00B16ED2" w:rsidP="008A23AF">
      <w:pPr>
        <w:rPr>
          <w:rFonts w:cstheme="minorHAnsi"/>
        </w:rPr>
      </w:pPr>
    </w:p>
    <w:p w14:paraId="2FB0CE73" w14:textId="616E3365" w:rsidR="00B16ED2" w:rsidRDefault="00B16ED2" w:rsidP="008A23AF">
      <w:pPr>
        <w:rPr>
          <w:rFonts w:cstheme="minorHAnsi"/>
          <w:b/>
          <w:bCs/>
        </w:rPr>
      </w:pPr>
      <w:r>
        <w:rPr>
          <w:rFonts w:cstheme="minorHAnsi"/>
          <w:b/>
          <w:bCs/>
        </w:rPr>
        <w:t>The Addition of Tails to AMAS Primers</w:t>
      </w:r>
      <w:r w:rsidR="00C07A4E">
        <w:rPr>
          <w:rFonts w:cstheme="minorHAnsi"/>
          <w:b/>
          <w:bCs/>
        </w:rPr>
        <w:t xml:space="preserve"> (Incomplete)</w:t>
      </w:r>
    </w:p>
    <w:p w14:paraId="7F32CA81" w14:textId="2A69E347" w:rsidR="00B16ED2" w:rsidRDefault="00B16ED2" w:rsidP="008A23AF">
      <w:pPr>
        <w:rPr>
          <w:rFonts w:cstheme="minorHAnsi"/>
        </w:rPr>
      </w:pPr>
      <w:r>
        <w:rPr>
          <w:rFonts w:cstheme="minorHAnsi"/>
        </w:rPr>
        <w:t>As defined by Long et al., the two possible tails are</w:t>
      </w:r>
    </w:p>
    <w:p w14:paraId="3B40DB02" w14:textId="72F78115" w:rsidR="00B16ED2" w:rsidRPr="00B16ED2" w:rsidRDefault="00B16ED2" w:rsidP="00B16ED2">
      <w:pPr>
        <w:spacing w:line="240" w:lineRule="auto"/>
        <w:ind w:left="720"/>
        <w:rPr>
          <w:rStyle w:val="FootnoteReference"/>
          <w:sz w:val="32"/>
          <w:szCs w:val="32"/>
        </w:rPr>
      </w:pPr>
      <w:r w:rsidRPr="00B16ED2">
        <w:rPr>
          <w:rStyle w:val="FootnoteReference"/>
          <w:sz w:val="32"/>
          <w:szCs w:val="32"/>
        </w:rPr>
        <w:t>Tail 1: GCAACAGGAACCAGCTATGAC</w:t>
      </w:r>
    </w:p>
    <w:p w14:paraId="1C2008D4" w14:textId="00E397E5" w:rsidR="00B16ED2" w:rsidRDefault="00B16ED2" w:rsidP="00B16ED2">
      <w:pPr>
        <w:spacing w:line="240" w:lineRule="auto"/>
        <w:ind w:left="720"/>
        <w:rPr>
          <w:sz w:val="32"/>
          <w:szCs w:val="32"/>
        </w:rPr>
      </w:pPr>
      <w:r w:rsidRPr="00B16ED2">
        <w:rPr>
          <w:rStyle w:val="FootnoteReference"/>
          <w:sz w:val="32"/>
          <w:szCs w:val="32"/>
        </w:rPr>
        <w:t>Tail 2: GACGCAAGTGAGCAGTATGAC</w:t>
      </w:r>
    </w:p>
    <w:p w14:paraId="714370F7" w14:textId="4B8E9372" w:rsidR="006E69C3" w:rsidRDefault="006E69C3">
      <w:pPr>
        <w:rPr>
          <w:rFonts w:cstheme="minorHAnsi"/>
        </w:rPr>
      </w:pPr>
      <w:r>
        <w:rPr>
          <w:rFonts w:cstheme="minorHAnsi"/>
        </w:rPr>
        <w:t xml:space="preserve">For each tail/primer combination, trim off the (maximum 6) nucleotides that overlap with the primer. For example, using Tail 1 and primer GACTACGCGCATCT, the resulting concatenation is </w:t>
      </w:r>
    </w:p>
    <w:p w14:paraId="6A1885BD" w14:textId="27C95A38" w:rsidR="006E69C3" w:rsidRPr="006E69C3" w:rsidRDefault="006E69C3" w:rsidP="006E69C3">
      <w:pPr>
        <w:rPr>
          <w:sz w:val="28"/>
          <w:szCs w:val="28"/>
        </w:rPr>
      </w:pPr>
      <w:r w:rsidRPr="006E69C3">
        <w:rPr>
          <w:rStyle w:val="FootnoteReference"/>
          <w:sz w:val="28"/>
          <w:szCs w:val="28"/>
        </w:rPr>
        <w:t>GCAACAGGAACCAGCTAT</w:t>
      </w:r>
      <w:r w:rsidRPr="006E69C3">
        <w:rPr>
          <w:rStyle w:val="FootnoteReference"/>
          <w:sz w:val="28"/>
          <w:szCs w:val="28"/>
          <w:u w:val="single"/>
        </w:rPr>
        <w:t>GAC</w:t>
      </w:r>
      <w:r w:rsidRPr="006E69C3">
        <w:rPr>
          <w:rStyle w:val="FootnoteReference"/>
          <w:sz w:val="28"/>
          <w:szCs w:val="28"/>
        </w:rPr>
        <w:t xml:space="preserve"> + </w:t>
      </w:r>
      <w:r w:rsidRPr="006E69C3">
        <w:rPr>
          <w:rStyle w:val="FootnoteReference"/>
          <w:sz w:val="28"/>
          <w:szCs w:val="28"/>
          <w:u w:val="single"/>
        </w:rPr>
        <w:t>GAC</w:t>
      </w:r>
      <w:r w:rsidRPr="006E69C3">
        <w:rPr>
          <w:rStyle w:val="FootnoteReference"/>
          <w:sz w:val="28"/>
          <w:szCs w:val="28"/>
        </w:rPr>
        <w:t xml:space="preserve">TACGCGCATCT = </w:t>
      </w:r>
      <w:r w:rsidRPr="006E69C3">
        <w:rPr>
          <w:rStyle w:val="FootnoteReference"/>
          <w:sz w:val="28"/>
          <w:szCs w:val="28"/>
        </w:rPr>
        <w:t>GCAACAGGAACCAGCTAT</w:t>
      </w:r>
      <w:r w:rsidRPr="006E69C3">
        <w:rPr>
          <w:rStyle w:val="FootnoteReference"/>
          <w:sz w:val="28"/>
          <w:szCs w:val="28"/>
          <w:u w:val="single"/>
        </w:rPr>
        <w:t>GAC</w:t>
      </w:r>
      <w:r w:rsidRPr="006E69C3">
        <w:rPr>
          <w:rStyle w:val="FootnoteReference"/>
          <w:sz w:val="28"/>
          <w:szCs w:val="28"/>
        </w:rPr>
        <w:t>TACGCGCATCT</w:t>
      </w:r>
      <w:r>
        <w:rPr>
          <w:sz w:val="28"/>
          <w:szCs w:val="28"/>
        </w:rPr>
        <w:t>.</w:t>
      </w:r>
    </w:p>
    <w:p w14:paraId="3BCBE92D" w14:textId="7296E5D7" w:rsidR="00B16ED2" w:rsidRDefault="00B16ED2">
      <w:pPr>
        <w:rPr>
          <w:rFonts w:cstheme="minorHAnsi"/>
        </w:rPr>
      </w:pPr>
      <w:r>
        <w:rPr>
          <w:rFonts w:cstheme="minorHAnsi"/>
        </w:rPr>
        <w:t>Then, define Amplicon 1 and Amplicon 2</w:t>
      </w:r>
      <w:r w:rsidR="006E69C3">
        <w:rPr>
          <w:rFonts w:cstheme="minorHAnsi"/>
        </w:rPr>
        <w:t>.</w:t>
      </w:r>
    </w:p>
    <w:p w14:paraId="7FBC9B14" w14:textId="77777777" w:rsidR="00CA209D" w:rsidRPr="00CA209D" w:rsidRDefault="00B16ED2" w:rsidP="00CA209D">
      <w:pPr>
        <w:spacing w:line="240" w:lineRule="auto"/>
        <w:rPr>
          <w:rStyle w:val="FootnoteReference"/>
          <w:sz w:val="32"/>
          <w:szCs w:val="32"/>
        </w:rPr>
      </w:pPr>
      <w:r>
        <w:rPr>
          <w:rFonts w:cstheme="minorHAnsi"/>
        </w:rPr>
        <w:tab/>
      </w:r>
      <w:r w:rsidRPr="00CA209D">
        <w:rPr>
          <w:rStyle w:val="FootnoteReference"/>
          <w:sz w:val="32"/>
          <w:szCs w:val="32"/>
        </w:rPr>
        <w:t xml:space="preserve">Amplicon 1: </w:t>
      </w:r>
      <w:r w:rsidR="00CA209D" w:rsidRPr="00CA209D">
        <w:rPr>
          <w:rStyle w:val="FootnoteReference"/>
          <w:sz w:val="32"/>
          <w:szCs w:val="32"/>
        </w:rPr>
        <w:t>The length of PCR product in the first allele.</w:t>
      </w:r>
    </w:p>
    <w:p w14:paraId="5A9A323A" w14:textId="77777777" w:rsidR="00CA209D" w:rsidRPr="00CA209D" w:rsidRDefault="00CA209D" w:rsidP="00CA209D">
      <w:pPr>
        <w:spacing w:line="240" w:lineRule="auto"/>
        <w:rPr>
          <w:rStyle w:val="FootnoteReference"/>
          <w:sz w:val="32"/>
          <w:szCs w:val="32"/>
        </w:rPr>
      </w:pPr>
      <w:r w:rsidRPr="00CA209D">
        <w:rPr>
          <w:rStyle w:val="FootnoteReference"/>
          <w:sz w:val="32"/>
          <w:szCs w:val="32"/>
        </w:rPr>
        <w:tab/>
        <w:t>Amplicon 2: The length of PCR product in the second allele.</w:t>
      </w:r>
    </w:p>
    <w:p w14:paraId="3A191E62" w14:textId="77777777" w:rsidR="00CA209D" w:rsidRDefault="00CA209D" w:rsidP="00CA209D">
      <w:pPr>
        <w:ind w:firstLine="0"/>
        <w:rPr>
          <w:rFonts w:cstheme="minorHAnsi"/>
        </w:rPr>
      </w:pPr>
      <w:r>
        <w:rPr>
          <w:rFonts w:cstheme="minorHAnsi"/>
        </w:rPr>
        <w:tab/>
        <w:t>The following rules determine which tail is added to each AMAS primer.</w:t>
      </w:r>
    </w:p>
    <w:p w14:paraId="12989327" w14:textId="77777777" w:rsidR="00CA209D" w:rsidRDefault="00CA209D" w:rsidP="00CA209D">
      <w:pPr>
        <w:ind w:firstLine="0"/>
        <w:rPr>
          <w:rFonts w:cstheme="minorHAnsi"/>
        </w:rPr>
      </w:pPr>
    </w:p>
    <w:p w14:paraId="11F720EA" w14:textId="04CF26D2" w:rsidR="00CA209D" w:rsidRPr="00CA209D" w:rsidRDefault="00CA209D" w:rsidP="00CA209D">
      <w:pPr>
        <w:pStyle w:val="ListParagraph"/>
        <w:numPr>
          <w:ilvl w:val="0"/>
          <w:numId w:val="28"/>
        </w:numPr>
        <w:spacing w:after="160" w:line="240" w:lineRule="auto"/>
        <w:rPr>
          <w:rStyle w:val="FootnoteReference"/>
          <w:sz w:val="32"/>
          <w:szCs w:val="32"/>
        </w:rPr>
      </w:pPr>
      <w:r w:rsidRPr="00CA209D">
        <w:rPr>
          <w:rStyle w:val="FootnoteReference"/>
          <w:sz w:val="32"/>
          <w:szCs w:val="32"/>
        </w:rPr>
        <w:t>If Amplicon 1- Amplicon 2 ≥ 8,</w:t>
      </w:r>
    </w:p>
    <w:p w14:paraId="50B679B0" w14:textId="554E4D96"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t xml:space="preserve">Tail 1 </w:t>
      </w:r>
      <w:r>
        <w:rPr>
          <w:rStyle w:val="FootnoteReference"/>
          <w:sz w:val="32"/>
          <w:szCs w:val="32"/>
        </w:rPr>
        <w:t>is concatenated to the first AMAS primer.</w:t>
      </w:r>
    </w:p>
    <w:p w14:paraId="03673620" w14:textId="0BEE1F00"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lastRenderedPageBreak/>
        <w:t xml:space="preserve">Tail 2 </w:t>
      </w:r>
      <w:r>
        <w:rPr>
          <w:rStyle w:val="FootnoteReference"/>
          <w:sz w:val="32"/>
          <w:szCs w:val="32"/>
        </w:rPr>
        <w:t>is concatenated to the second AMAS primer.</w:t>
      </w:r>
    </w:p>
    <w:p w14:paraId="29940D4B" w14:textId="77777777" w:rsidR="00CA209D" w:rsidRPr="00CA209D" w:rsidRDefault="00CA209D" w:rsidP="00CA209D">
      <w:pPr>
        <w:pStyle w:val="ListParagraph"/>
        <w:numPr>
          <w:ilvl w:val="0"/>
          <w:numId w:val="28"/>
        </w:numPr>
        <w:spacing w:after="160" w:line="240" w:lineRule="auto"/>
        <w:rPr>
          <w:rStyle w:val="FootnoteReference"/>
          <w:sz w:val="32"/>
          <w:szCs w:val="32"/>
        </w:rPr>
      </w:pPr>
      <w:r w:rsidRPr="00CA209D">
        <w:rPr>
          <w:rStyle w:val="FootnoteReference"/>
          <w:sz w:val="32"/>
          <w:szCs w:val="32"/>
        </w:rPr>
        <w:t>If 1≤ Amplicon 1- Amplicon 2 ≤ 7,</w:t>
      </w:r>
    </w:p>
    <w:p w14:paraId="2FCEBB68" w14:textId="3003AA5B"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t xml:space="preserve">Tail 2 </w:t>
      </w:r>
      <w:r>
        <w:rPr>
          <w:rStyle w:val="FootnoteReference"/>
          <w:sz w:val="32"/>
          <w:szCs w:val="32"/>
        </w:rPr>
        <w:t>is concatenated to the first AMAS primer.</w:t>
      </w:r>
    </w:p>
    <w:p w14:paraId="28F8515C" w14:textId="37304F78"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t xml:space="preserve">Tail 1 </w:t>
      </w:r>
      <w:r>
        <w:rPr>
          <w:rStyle w:val="FootnoteReference"/>
          <w:sz w:val="32"/>
          <w:szCs w:val="32"/>
        </w:rPr>
        <w:t>is concatenated to the second AMAS primer.</w:t>
      </w:r>
    </w:p>
    <w:p w14:paraId="59560253" w14:textId="77777777" w:rsidR="00CA209D" w:rsidRPr="00CA209D" w:rsidRDefault="00CA209D" w:rsidP="00CA209D">
      <w:pPr>
        <w:pStyle w:val="ListParagraph"/>
        <w:numPr>
          <w:ilvl w:val="0"/>
          <w:numId w:val="28"/>
        </w:numPr>
        <w:spacing w:after="160" w:line="240" w:lineRule="auto"/>
        <w:rPr>
          <w:rStyle w:val="FootnoteReference"/>
          <w:sz w:val="32"/>
          <w:szCs w:val="32"/>
        </w:rPr>
      </w:pPr>
      <w:r w:rsidRPr="00CA209D">
        <w:rPr>
          <w:rStyle w:val="FootnoteReference"/>
          <w:sz w:val="32"/>
          <w:szCs w:val="32"/>
        </w:rPr>
        <w:t>If Amplicon 1- Amplicon 2 = 0,</w:t>
      </w:r>
    </w:p>
    <w:p w14:paraId="53A40411" w14:textId="6EED1690" w:rsidR="00CA209D" w:rsidRDefault="00CA209D" w:rsidP="00CA209D">
      <w:pPr>
        <w:pStyle w:val="ListParagraph"/>
        <w:spacing w:line="240" w:lineRule="auto"/>
        <w:ind w:left="1080"/>
        <w:rPr>
          <w:sz w:val="32"/>
          <w:szCs w:val="32"/>
        </w:rPr>
      </w:pPr>
      <w:r w:rsidRPr="00CA209D">
        <w:rPr>
          <w:rStyle w:val="FootnoteReference"/>
          <w:sz w:val="32"/>
          <w:szCs w:val="32"/>
        </w:rPr>
        <w:t>Tail 1 or 2 will be removed the overlapped bases at 3ʹ end and then add to F1 or F2 primer following the principle in the paper;</w:t>
      </w:r>
    </w:p>
    <w:tbl>
      <w:tblPr>
        <w:tblStyle w:val="TableGrid"/>
        <w:tblW w:w="0" w:type="auto"/>
        <w:tblLook w:val="04A0" w:firstRow="1" w:lastRow="0" w:firstColumn="1" w:lastColumn="0" w:noHBand="0" w:noVBand="1"/>
      </w:tblPr>
      <w:tblGrid>
        <w:gridCol w:w="1559"/>
        <w:gridCol w:w="1559"/>
        <w:gridCol w:w="1558"/>
        <w:gridCol w:w="1558"/>
        <w:gridCol w:w="1558"/>
        <w:gridCol w:w="1558"/>
      </w:tblGrid>
      <w:tr w:rsidR="00273FA4" w14:paraId="1F744C0D" w14:textId="77777777" w:rsidTr="00273FA4">
        <w:tc>
          <w:tcPr>
            <w:tcW w:w="1559" w:type="dxa"/>
            <w:vAlign w:val="center"/>
          </w:tcPr>
          <w:p w14:paraId="769D4108" w14:textId="3755572F" w:rsidR="00273FA4" w:rsidRPr="00273FA4" w:rsidRDefault="00273FA4" w:rsidP="00273FA4">
            <w:pPr>
              <w:pStyle w:val="ListParagraph"/>
              <w:ind w:left="0"/>
              <w:rPr>
                <w:rFonts w:ascii="Times New Roman" w:eastAsia="Times New Roman" w:hAnsi="Times New Roman" w:cs="Times New Roman"/>
                <w:kern w:val="0"/>
                <w:lang w:eastAsia="en-US"/>
              </w:rPr>
            </w:pPr>
            <w:r w:rsidRPr="00273FA4">
              <w:rPr>
                <w:rFonts w:ascii="Times New Roman" w:eastAsia="Times New Roman" w:hAnsi="Times New Roman" w:cs="Times New Roman"/>
                <w:b/>
                <w:bCs/>
                <w:kern w:val="0"/>
                <w:lang w:eastAsia="en-US"/>
              </w:rPr>
              <w:t xml:space="preserve">SNP type </w:t>
            </w:r>
          </w:p>
        </w:tc>
        <w:tc>
          <w:tcPr>
            <w:tcW w:w="1559" w:type="dxa"/>
            <w:vAlign w:val="center"/>
          </w:tcPr>
          <w:p w14:paraId="09D4D1E9" w14:textId="5FFE83BC" w:rsidR="00273FA4" w:rsidRPr="00273FA4" w:rsidRDefault="00273FA4" w:rsidP="00273FA4">
            <w:pPr>
              <w:pStyle w:val="ListParagraph"/>
              <w:ind w:left="0"/>
              <w:rPr>
                <w:rFonts w:ascii="Times New Roman" w:eastAsia="Times New Roman" w:hAnsi="Times New Roman" w:cs="Times New Roman"/>
                <w:kern w:val="0"/>
                <w:lang w:eastAsia="en-US"/>
              </w:rPr>
            </w:pPr>
            <w:r w:rsidRPr="00273FA4">
              <w:rPr>
                <w:rFonts w:ascii="Times New Roman" w:eastAsia="Times New Roman" w:hAnsi="Times New Roman" w:cs="Times New Roman"/>
                <w:b/>
                <w:bCs/>
                <w:kern w:val="0"/>
                <w:lang w:eastAsia="en-US"/>
              </w:rPr>
              <w:t xml:space="preserve">AS-nucleotide </w:t>
            </w:r>
          </w:p>
        </w:tc>
        <w:tc>
          <w:tcPr>
            <w:tcW w:w="1558" w:type="dxa"/>
            <w:vAlign w:val="center"/>
          </w:tcPr>
          <w:p w14:paraId="448590D1" w14:textId="42109F16" w:rsidR="00273FA4" w:rsidRPr="00273FA4" w:rsidRDefault="00273FA4" w:rsidP="00273FA4">
            <w:pPr>
              <w:pStyle w:val="ListParagraph"/>
              <w:ind w:left="0"/>
              <w:rPr>
                <w:rFonts w:ascii="Times New Roman" w:eastAsia="Times New Roman" w:hAnsi="Times New Roman" w:cs="Times New Roman"/>
                <w:kern w:val="0"/>
                <w:lang w:eastAsia="en-US"/>
              </w:rPr>
            </w:pPr>
            <w:r w:rsidRPr="00273FA4">
              <w:rPr>
                <w:rFonts w:ascii="Times New Roman" w:eastAsia="Times New Roman" w:hAnsi="Times New Roman" w:cs="Times New Roman"/>
                <w:b/>
                <w:bCs/>
                <w:kern w:val="0"/>
                <w:lang w:eastAsia="en-US"/>
              </w:rPr>
              <w:t xml:space="preserve">Designated allele name </w:t>
            </w:r>
          </w:p>
        </w:tc>
        <w:tc>
          <w:tcPr>
            <w:tcW w:w="1558" w:type="dxa"/>
            <w:vAlign w:val="center"/>
          </w:tcPr>
          <w:p w14:paraId="53116C1B" w14:textId="12B3D607" w:rsidR="00273FA4" w:rsidRPr="00273FA4" w:rsidRDefault="00273FA4" w:rsidP="00273FA4">
            <w:pPr>
              <w:pStyle w:val="ListParagraph"/>
              <w:ind w:left="0"/>
              <w:rPr>
                <w:rFonts w:ascii="Times New Roman" w:eastAsia="Times New Roman" w:hAnsi="Times New Roman" w:cs="Times New Roman"/>
                <w:kern w:val="0"/>
                <w:lang w:eastAsia="en-US"/>
              </w:rPr>
            </w:pPr>
            <w:r w:rsidRPr="00273FA4">
              <w:rPr>
                <w:rFonts w:ascii="Times New Roman" w:eastAsia="Times New Roman" w:hAnsi="Times New Roman" w:cs="Times New Roman"/>
                <w:b/>
                <w:bCs/>
                <w:kern w:val="0"/>
                <w:lang w:eastAsia="en-US"/>
              </w:rPr>
              <w:t xml:space="preserve">Assigned tail* </w:t>
            </w:r>
          </w:p>
        </w:tc>
        <w:tc>
          <w:tcPr>
            <w:tcW w:w="1558" w:type="dxa"/>
            <w:vAlign w:val="center"/>
          </w:tcPr>
          <w:p w14:paraId="5E6D1AE7" w14:textId="18268584" w:rsidR="00273FA4" w:rsidRPr="00273FA4" w:rsidRDefault="00273FA4" w:rsidP="00273FA4">
            <w:pPr>
              <w:pStyle w:val="ListParagraph"/>
              <w:ind w:left="0"/>
              <w:rPr>
                <w:rFonts w:ascii="Times New Roman" w:eastAsia="Times New Roman" w:hAnsi="Times New Roman" w:cs="Times New Roman"/>
                <w:kern w:val="0"/>
                <w:lang w:eastAsia="en-US"/>
              </w:rPr>
            </w:pPr>
            <w:r w:rsidRPr="00273FA4">
              <w:rPr>
                <w:rFonts w:ascii="Times New Roman" w:eastAsia="Times New Roman" w:hAnsi="Times New Roman" w:cs="Times New Roman"/>
                <w:b/>
                <w:bCs/>
                <w:kern w:val="0"/>
                <w:lang w:eastAsia="en-US"/>
              </w:rPr>
              <w:t xml:space="preserve">Designated AMAS-primer name </w:t>
            </w:r>
          </w:p>
        </w:tc>
        <w:tc>
          <w:tcPr>
            <w:tcW w:w="1558" w:type="dxa"/>
            <w:vAlign w:val="center"/>
          </w:tcPr>
          <w:p w14:paraId="1AADFA9E" w14:textId="18DCCA8F" w:rsidR="00273FA4" w:rsidRPr="00273FA4" w:rsidRDefault="00273FA4" w:rsidP="00273FA4">
            <w:pPr>
              <w:pStyle w:val="ListParagraph"/>
              <w:ind w:left="0"/>
              <w:rPr>
                <w:rFonts w:ascii="Times New Roman" w:eastAsia="Times New Roman" w:hAnsi="Times New Roman" w:cs="Times New Roman"/>
                <w:kern w:val="0"/>
                <w:lang w:eastAsia="en-US"/>
              </w:rPr>
            </w:pPr>
            <w:r w:rsidRPr="00273FA4">
              <w:rPr>
                <w:rFonts w:ascii="Times New Roman" w:eastAsia="Times New Roman" w:hAnsi="Times New Roman" w:cs="Times New Roman"/>
                <w:b/>
                <w:bCs/>
                <w:kern w:val="0"/>
                <w:lang w:eastAsia="en-US"/>
              </w:rPr>
              <w:t xml:space="preserve">Nucleotide position from the 3′ end for substitution </w:t>
            </w:r>
          </w:p>
        </w:tc>
      </w:tr>
      <w:tr w:rsidR="00273FA4" w14:paraId="26A9568E" w14:textId="77777777" w:rsidTr="00273FA4">
        <w:tc>
          <w:tcPr>
            <w:tcW w:w="1559" w:type="dxa"/>
            <w:vAlign w:val="center"/>
          </w:tcPr>
          <w:p w14:paraId="24B2262C" w14:textId="0785A7F5"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[C/G] </w:t>
            </w:r>
          </w:p>
        </w:tc>
        <w:tc>
          <w:tcPr>
            <w:tcW w:w="1559" w:type="dxa"/>
            <w:vAlign w:val="center"/>
          </w:tcPr>
          <w:p w14:paraId="616F3DF3" w14:textId="2D891DCC"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C </w:t>
            </w:r>
          </w:p>
        </w:tc>
        <w:tc>
          <w:tcPr>
            <w:tcW w:w="1558" w:type="dxa"/>
            <w:vAlign w:val="center"/>
          </w:tcPr>
          <w:p w14:paraId="03A87690" w14:textId="0048F301"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1 </w:t>
            </w:r>
          </w:p>
        </w:tc>
        <w:tc>
          <w:tcPr>
            <w:tcW w:w="1558" w:type="dxa"/>
            <w:vAlign w:val="center"/>
          </w:tcPr>
          <w:p w14:paraId="70D91946" w14:textId="099F2351"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1] </w:t>
            </w:r>
          </w:p>
        </w:tc>
        <w:tc>
          <w:tcPr>
            <w:tcW w:w="1558" w:type="dxa"/>
            <w:vAlign w:val="center"/>
          </w:tcPr>
          <w:p w14:paraId="53AB7DA7" w14:textId="391A858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1 </w:t>
            </w:r>
          </w:p>
        </w:tc>
        <w:tc>
          <w:tcPr>
            <w:tcW w:w="1558" w:type="dxa"/>
            <w:vAlign w:val="center"/>
          </w:tcPr>
          <w:p w14:paraId="750046CF" w14:textId="4980C57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4th </w:t>
            </w:r>
          </w:p>
        </w:tc>
      </w:tr>
      <w:tr w:rsidR="00273FA4" w14:paraId="1689DEC6" w14:textId="77777777" w:rsidTr="00273FA4">
        <w:tc>
          <w:tcPr>
            <w:tcW w:w="1559" w:type="dxa"/>
            <w:vAlign w:val="center"/>
          </w:tcPr>
          <w:p w14:paraId="496A5A08" w14:textId="77777777" w:rsidR="00273FA4" w:rsidRDefault="00273FA4" w:rsidP="00273FA4">
            <w:pPr>
              <w:pStyle w:val="ListParagraph"/>
              <w:ind w:left="0"/>
              <w:rPr>
                <w:sz w:val="32"/>
                <w:szCs w:val="32"/>
              </w:rPr>
            </w:pPr>
          </w:p>
        </w:tc>
        <w:tc>
          <w:tcPr>
            <w:tcW w:w="1559" w:type="dxa"/>
            <w:vAlign w:val="center"/>
          </w:tcPr>
          <w:p w14:paraId="100CB396" w14:textId="6C23B9A5"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G </w:t>
            </w:r>
          </w:p>
        </w:tc>
        <w:tc>
          <w:tcPr>
            <w:tcW w:w="1558" w:type="dxa"/>
            <w:vAlign w:val="center"/>
          </w:tcPr>
          <w:p w14:paraId="52522A54" w14:textId="3195EC3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2 </w:t>
            </w:r>
          </w:p>
        </w:tc>
        <w:tc>
          <w:tcPr>
            <w:tcW w:w="1558" w:type="dxa"/>
            <w:vAlign w:val="center"/>
          </w:tcPr>
          <w:p w14:paraId="352EB221" w14:textId="5F941528"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2] </w:t>
            </w:r>
          </w:p>
        </w:tc>
        <w:tc>
          <w:tcPr>
            <w:tcW w:w="1558" w:type="dxa"/>
            <w:vAlign w:val="center"/>
          </w:tcPr>
          <w:p w14:paraId="5B747F1E" w14:textId="4EFC8030"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2 </w:t>
            </w:r>
          </w:p>
        </w:tc>
        <w:tc>
          <w:tcPr>
            <w:tcW w:w="1558" w:type="dxa"/>
            <w:vAlign w:val="center"/>
          </w:tcPr>
          <w:p w14:paraId="1F3D87A7" w14:textId="47CE976A"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3rd </w:t>
            </w:r>
          </w:p>
        </w:tc>
      </w:tr>
      <w:tr w:rsidR="00273FA4" w14:paraId="7D84C824" w14:textId="77777777" w:rsidTr="00273FA4">
        <w:tc>
          <w:tcPr>
            <w:tcW w:w="1559" w:type="dxa"/>
            <w:vAlign w:val="center"/>
          </w:tcPr>
          <w:p w14:paraId="423401E2" w14:textId="5B939F8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[C/T] </w:t>
            </w:r>
          </w:p>
        </w:tc>
        <w:tc>
          <w:tcPr>
            <w:tcW w:w="1559" w:type="dxa"/>
            <w:vAlign w:val="center"/>
          </w:tcPr>
          <w:p w14:paraId="60391E88" w14:textId="495B54E8"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C </w:t>
            </w:r>
          </w:p>
        </w:tc>
        <w:tc>
          <w:tcPr>
            <w:tcW w:w="1558" w:type="dxa"/>
            <w:vAlign w:val="center"/>
          </w:tcPr>
          <w:p w14:paraId="0A5522AC" w14:textId="4FD52CD6"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1 </w:t>
            </w:r>
          </w:p>
        </w:tc>
        <w:tc>
          <w:tcPr>
            <w:tcW w:w="1558" w:type="dxa"/>
            <w:vAlign w:val="center"/>
          </w:tcPr>
          <w:p w14:paraId="7F1FDD19" w14:textId="4025DE71"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1] </w:t>
            </w:r>
          </w:p>
        </w:tc>
        <w:tc>
          <w:tcPr>
            <w:tcW w:w="1558" w:type="dxa"/>
            <w:vAlign w:val="center"/>
          </w:tcPr>
          <w:p w14:paraId="04720644" w14:textId="07D36095"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1 </w:t>
            </w:r>
          </w:p>
        </w:tc>
        <w:tc>
          <w:tcPr>
            <w:tcW w:w="1558" w:type="dxa"/>
            <w:vAlign w:val="center"/>
          </w:tcPr>
          <w:p w14:paraId="25670DAF" w14:textId="532CEB3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4th </w:t>
            </w:r>
          </w:p>
        </w:tc>
      </w:tr>
      <w:tr w:rsidR="00273FA4" w14:paraId="61D26A64" w14:textId="77777777" w:rsidTr="00273FA4">
        <w:tc>
          <w:tcPr>
            <w:tcW w:w="1559" w:type="dxa"/>
            <w:vAlign w:val="center"/>
          </w:tcPr>
          <w:p w14:paraId="69FEF78D" w14:textId="77777777" w:rsidR="00273FA4" w:rsidRDefault="00273FA4" w:rsidP="00273FA4">
            <w:pPr>
              <w:pStyle w:val="ListParagraph"/>
              <w:ind w:left="0"/>
              <w:rPr>
                <w:sz w:val="32"/>
                <w:szCs w:val="32"/>
              </w:rPr>
            </w:pPr>
          </w:p>
        </w:tc>
        <w:tc>
          <w:tcPr>
            <w:tcW w:w="1559" w:type="dxa"/>
            <w:vAlign w:val="center"/>
          </w:tcPr>
          <w:p w14:paraId="756BBA68" w14:textId="7D47F0C5"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 </w:t>
            </w:r>
          </w:p>
        </w:tc>
        <w:tc>
          <w:tcPr>
            <w:tcW w:w="1558" w:type="dxa"/>
            <w:vAlign w:val="center"/>
          </w:tcPr>
          <w:p w14:paraId="40DB0DFC" w14:textId="4BECAF5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2 </w:t>
            </w:r>
          </w:p>
        </w:tc>
        <w:tc>
          <w:tcPr>
            <w:tcW w:w="1558" w:type="dxa"/>
            <w:vAlign w:val="center"/>
          </w:tcPr>
          <w:p w14:paraId="2EB44D19" w14:textId="520EE36F"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2] </w:t>
            </w:r>
          </w:p>
        </w:tc>
        <w:tc>
          <w:tcPr>
            <w:tcW w:w="1558" w:type="dxa"/>
            <w:vAlign w:val="center"/>
          </w:tcPr>
          <w:p w14:paraId="55FE75AC" w14:textId="203802D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2 </w:t>
            </w:r>
          </w:p>
        </w:tc>
        <w:tc>
          <w:tcPr>
            <w:tcW w:w="1558" w:type="dxa"/>
            <w:vAlign w:val="center"/>
          </w:tcPr>
          <w:p w14:paraId="1DF52D2A" w14:textId="1FD128E7"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3rd </w:t>
            </w:r>
          </w:p>
        </w:tc>
      </w:tr>
      <w:tr w:rsidR="00273FA4" w14:paraId="458395AE" w14:textId="77777777" w:rsidTr="00273FA4">
        <w:tc>
          <w:tcPr>
            <w:tcW w:w="1559" w:type="dxa"/>
            <w:vAlign w:val="center"/>
          </w:tcPr>
          <w:p w14:paraId="604858C4" w14:textId="361AEE00"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[C/A] </w:t>
            </w:r>
          </w:p>
        </w:tc>
        <w:tc>
          <w:tcPr>
            <w:tcW w:w="1559" w:type="dxa"/>
            <w:vAlign w:val="center"/>
          </w:tcPr>
          <w:p w14:paraId="52823A42" w14:textId="422945CC"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C </w:t>
            </w:r>
          </w:p>
        </w:tc>
        <w:tc>
          <w:tcPr>
            <w:tcW w:w="1558" w:type="dxa"/>
            <w:vAlign w:val="center"/>
          </w:tcPr>
          <w:p w14:paraId="6901D4C2" w14:textId="44678E1B"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1 </w:t>
            </w:r>
          </w:p>
        </w:tc>
        <w:tc>
          <w:tcPr>
            <w:tcW w:w="1558" w:type="dxa"/>
            <w:vAlign w:val="center"/>
          </w:tcPr>
          <w:p w14:paraId="064C0E11" w14:textId="53C38A55"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1] </w:t>
            </w:r>
          </w:p>
        </w:tc>
        <w:tc>
          <w:tcPr>
            <w:tcW w:w="1558" w:type="dxa"/>
            <w:vAlign w:val="center"/>
          </w:tcPr>
          <w:p w14:paraId="2EC451C2" w14:textId="0F9EC7A2"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1 </w:t>
            </w:r>
          </w:p>
        </w:tc>
        <w:tc>
          <w:tcPr>
            <w:tcW w:w="1558" w:type="dxa"/>
            <w:vAlign w:val="center"/>
          </w:tcPr>
          <w:p w14:paraId="3C814011" w14:textId="595D42C7"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3rd </w:t>
            </w:r>
          </w:p>
        </w:tc>
      </w:tr>
      <w:tr w:rsidR="00273FA4" w14:paraId="689EC67F" w14:textId="77777777" w:rsidTr="00273FA4">
        <w:tc>
          <w:tcPr>
            <w:tcW w:w="1559" w:type="dxa"/>
            <w:vAlign w:val="center"/>
          </w:tcPr>
          <w:p w14:paraId="64121551" w14:textId="77777777" w:rsidR="00273FA4" w:rsidRDefault="00273FA4" w:rsidP="00273FA4">
            <w:pPr>
              <w:pStyle w:val="ListParagraph"/>
              <w:ind w:left="0"/>
              <w:rPr>
                <w:sz w:val="32"/>
                <w:szCs w:val="32"/>
              </w:rPr>
            </w:pPr>
          </w:p>
        </w:tc>
        <w:tc>
          <w:tcPr>
            <w:tcW w:w="1559" w:type="dxa"/>
            <w:vAlign w:val="center"/>
          </w:tcPr>
          <w:p w14:paraId="24C8ADDA" w14:textId="69D7BD95"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 </w:t>
            </w:r>
          </w:p>
        </w:tc>
        <w:tc>
          <w:tcPr>
            <w:tcW w:w="1558" w:type="dxa"/>
            <w:vAlign w:val="center"/>
          </w:tcPr>
          <w:p w14:paraId="41C24D7A" w14:textId="1490EF8C"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2 </w:t>
            </w:r>
          </w:p>
        </w:tc>
        <w:tc>
          <w:tcPr>
            <w:tcW w:w="1558" w:type="dxa"/>
            <w:vAlign w:val="center"/>
          </w:tcPr>
          <w:p w14:paraId="56230D85" w14:textId="17428F5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2] </w:t>
            </w:r>
          </w:p>
        </w:tc>
        <w:tc>
          <w:tcPr>
            <w:tcW w:w="1558" w:type="dxa"/>
            <w:vAlign w:val="center"/>
          </w:tcPr>
          <w:p w14:paraId="19CA9D1B" w14:textId="6F8219BA"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2 </w:t>
            </w:r>
          </w:p>
        </w:tc>
        <w:tc>
          <w:tcPr>
            <w:tcW w:w="1558" w:type="dxa"/>
            <w:vAlign w:val="center"/>
          </w:tcPr>
          <w:p w14:paraId="0CF9DCF8" w14:textId="6D21F0F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4th </w:t>
            </w:r>
          </w:p>
        </w:tc>
      </w:tr>
      <w:tr w:rsidR="00273FA4" w14:paraId="14A8128A" w14:textId="77777777" w:rsidTr="00273FA4">
        <w:tc>
          <w:tcPr>
            <w:tcW w:w="1559" w:type="dxa"/>
            <w:vAlign w:val="center"/>
          </w:tcPr>
          <w:p w14:paraId="2E31DD04" w14:textId="4A258832"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[G/T] </w:t>
            </w:r>
          </w:p>
        </w:tc>
        <w:tc>
          <w:tcPr>
            <w:tcW w:w="1559" w:type="dxa"/>
            <w:vAlign w:val="center"/>
          </w:tcPr>
          <w:p w14:paraId="49F8A4FD" w14:textId="1CE6D1FD"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G </w:t>
            </w:r>
          </w:p>
        </w:tc>
        <w:tc>
          <w:tcPr>
            <w:tcW w:w="1558" w:type="dxa"/>
            <w:vAlign w:val="center"/>
          </w:tcPr>
          <w:p w14:paraId="62DE6323" w14:textId="5E1298FF"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1 </w:t>
            </w:r>
          </w:p>
        </w:tc>
        <w:tc>
          <w:tcPr>
            <w:tcW w:w="1558" w:type="dxa"/>
            <w:vAlign w:val="center"/>
          </w:tcPr>
          <w:p w14:paraId="088E1EC5" w14:textId="0A84506C"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1] </w:t>
            </w:r>
          </w:p>
        </w:tc>
        <w:tc>
          <w:tcPr>
            <w:tcW w:w="1558" w:type="dxa"/>
            <w:vAlign w:val="center"/>
          </w:tcPr>
          <w:p w14:paraId="4F3F1201" w14:textId="110DF44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1 </w:t>
            </w:r>
          </w:p>
        </w:tc>
        <w:tc>
          <w:tcPr>
            <w:tcW w:w="1558" w:type="dxa"/>
            <w:vAlign w:val="center"/>
          </w:tcPr>
          <w:p w14:paraId="41A2912C" w14:textId="5F615F12"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4th </w:t>
            </w:r>
          </w:p>
        </w:tc>
      </w:tr>
      <w:tr w:rsidR="00273FA4" w14:paraId="0BB8CA12" w14:textId="77777777" w:rsidTr="00273FA4">
        <w:tc>
          <w:tcPr>
            <w:tcW w:w="1559" w:type="dxa"/>
            <w:vAlign w:val="center"/>
          </w:tcPr>
          <w:p w14:paraId="0EDBEB89" w14:textId="77777777" w:rsidR="00273FA4" w:rsidRDefault="00273FA4" w:rsidP="00273FA4">
            <w:pPr>
              <w:pStyle w:val="ListParagraph"/>
              <w:ind w:left="0"/>
              <w:rPr>
                <w:sz w:val="32"/>
                <w:szCs w:val="32"/>
              </w:rPr>
            </w:pPr>
          </w:p>
        </w:tc>
        <w:tc>
          <w:tcPr>
            <w:tcW w:w="1559" w:type="dxa"/>
            <w:vAlign w:val="center"/>
          </w:tcPr>
          <w:p w14:paraId="25E7B17A" w14:textId="35892B7A"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 </w:t>
            </w:r>
          </w:p>
        </w:tc>
        <w:tc>
          <w:tcPr>
            <w:tcW w:w="1558" w:type="dxa"/>
            <w:vAlign w:val="center"/>
          </w:tcPr>
          <w:p w14:paraId="44904C78" w14:textId="6A55BD6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2 </w:t>
            </w:r>
          </w:p>
        </w:tc>
        <w:tc>
          <w:tcPr>
            <w:tcW w:w="1558" w:type="dxa"/>
            <w:vAlign w:val="center"/>
          </w:tcPr>
          <w:p w14:paraId="6ED26571" w14:textId="76505A08"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2] </w:t>
            </w:r>
          </w:p>
        </w:tc>
        <w:tc>
          <w:tcPr>
            <w:tcW w:w="1558" w:type="dxa"/>
            <w:vAlign w:val="center"/>
          </w:tcPr>
          <w:p w14:paraId="188A95B1" w14:textId="039ACC8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2 </w:t>
            </w:r>
          </w:p>
        </w:tc>
        <w:tc>
          <w:tcPr>
            <w:tcW w:w="1558" w:type="dxa"/>
            <w:vAlign w:val="center"/>
          </w:tcPr>
          <w:p w14:paraId="179D61AC" w14:textId="64A55F56"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3rd </w:t>
            </w:r>
          </w:p>
        </w:tc>
      </w:tr>
      <w:tr w:rsidR="00273FA4" w14:paraId="019978EE" w14:textId="77777777" w:rsidTr="00273FA4">
        <w:tc>
          <w:tcPr>
            <w:tcW w:w="1559" w:type="dxa"/>
            <w:vAlign w:val="center"/>
          </w:tcPr>
          <w:p w14:paraId="0BBC2A9B" w14:textId="37474F98"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[G/A] </w:t>
            </w:r>
          </w:p>
        </w:tc>
        <w:tc>
          <w:tcPr>
            <w:tcW w:w="1559" w:type="dxa"/>
            <w:vAlign w:val="center"/>
          </w:tcPr>
          <w:p w14:paraId="4CBB4656" w14:textId="45C53C88"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G </w:t>
            </w:r>
          </w:p>
        </w:tc>
        <w:tc>
          <w:tcPr>
            <w:tcW w:w="1558" w:type="dxa"/>
            <w:vAlign w:val="center"/>
          </w:tcPr>
          <w:p w14:paraId="47863CC4" w14:textId="3AAFFDBB"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1 </w:t>
            </w:r>
          </w:p>
        </w:tc>
        <w:tc>
          <w:tcPr>
            <w:tcW w:w="1558" w:type="dxa"/>
            <w:vAlign w:val="center"/>
          </w:tcPr>
          <w:p w14:paraId="03D5F7C9" w14:textId="0CA5BDFD"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1] </w:t>
            </w:r>
          </w:p>
        </w:tc>
        <w:tc>
          <w:tcPr>
            <w:tcW w:w="1558" w:type="dxa"/>
            <w:vAlign w:val="center"/>
          </w:tcPr>
          <w:p w14:paraId="428F7F8F" w14:textId="4D76383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1 </w:t>
            </w:r>
          </w:p>
        </w:tc>
        <w:tc>
          <w:tcPr>
            <w:tcW w:w="1558" w:type="dxa"/>
            <w:vAlign w:val="center"/>
          </w:tcPr>
          <w:p w14:paraId="161D6ADE" w14:textId="4B57CE14"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3rd </w:t>
            </w:r>
          </w:p>
        </w:tc>
      </w:tr>
      <w:tr w:rsidR="00273FA4" w14:paraId="30099948" w14:textId="77777777" w:rsidTr="00273FA4">
        <w:tc>
          <w:tcPr>
            <w:tcW w:w="1559" w:type="dxa"/>
            <w:vAlign w:val="center"/>
          </w:tcPr>
          <w:p w14:paraId="5A9EA974" w14:textId="77777777" w:rsidR="00273FA4" w:rsidRDefault="00273FA4" w:rsidP="00273FA4">
            <w:pPr>
              <w:pStyle w:val="ListParagraph"/>
              <w:ind w:left="0"/>
              <w:rPr>
                <w:sz w:val="32"/>
                <w:szCs w:val="32"/>
              </w:rPr>
            </w:pPr>
          </w:p>
        </w:tc>
        <w:tc>
          <w:tcPr>
            <w:tcW w:w="1559" w:type="dxa"/>
            <w:vAlign w:val="center"/>
          </w:tcPr>
          <w:p w14:paraId="13D7B849" w14:textId="0289BA46"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 </w:t>
            </w:r>
          </w:p>
        </w:tc>
        <w:tc>
          <w:tcPr>
            <w:tcW w:w="1558" w:type="dxa"/>
            <w:vAlign w:val="center"/>
          </w:tcPr>
          <w:p w14:paraId="55C586A2" w14:textId="78BBBD35"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2 </w:t>
            </w:r>
          </w:p>
        </w:tc>
        <w:tc>
          <w:tcPr>
            <w:tcW w:w="1558" w:type="dxa"/>
            <w:vAlign w:val="center"/>
          </w:tcPr>
          <w:p w14:paraId="15CAE4F2" w14:textId="555699C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2] </w:t>
            </w:r>
          </w:p>
        </w:tc>
        <w:tc>
          <w:tcPr>
            <w:tcW w:w="1558" w:type="dxa"/>
            <w:vAlign w:val="center"/>
          </w:tcPr>
          <w:p w14:paraId="23BDE791" w14:textId="7656846A"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2 </w:t>
            </w:r>
          </w:p>
        </w:tc>
        <w:tc>
          <w:tcPr>
            <w:tcW w:w="1558" w:type="dxa"/>
            <w:vAlign w:val="center"/>
          </w:tcPr>
          <w:p w14:paraId="47695C60" w14:textId="7022D2E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4th </w:t>
            </w:r>
          </w:p>
        </w:tc>
      </w:tr>
      <w:tr w:rsidR="00273FA4" w14:paraId="713F9BF6" w14:textId="77777777" w:rsidTr="00273FA4">
        <w:tc>
          <w:tcPr>
            <w:tcW w:w="1559" w:type="dxa"/>
            <w:vAlign w:val="center"/>
          </w:tcPr>
          <w:p w14:paraId="104F3C44" w14:textId="03013C64"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 </w:t>
            </w:r>
          </w:p>
        </w:tc>
        <w:tc>
          <w:tcPr>
            <w:tcW w:w="1559" w:type="dxa"/>
            <w:vAlign w:val="center"/>
          </w:tcPr>
          <w:p w14:paraId="4AC7C888" w14:textId="6176676C"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 </w:t>
            </w:r>
          </w:p>
        </w:tc>
        <w:tc>
          <w:tcPr>
            <w:tcW w:w="1558" w:type="dxa"/>
            <w:vAlign w:val="center"/>
          </w:tcPr>
          <w:p w14:paraId="6D64DC59" w14:textId="166A82B1"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1 </w:t>
            </w:r>
          </w:p>
        </w:tc>
        <w:tc>
          <w:tcPr>
            <w:tcW w:w="1558" w:type="dxa"/>
            <w:vAlign w:val="center"/>
          </w:tcPr>
          <w:p w14:paraId="51664575" w14:textId="0F246C5D"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1] </w:t>
            </w:r>
          </w:p>
        </w:tc>
        <w:tc>
          <w:tcPr>
            <w:tcW w:w="1558" w:type="dxa"/>
            <w:vAlign w:val="center"/>
          </w:tcPr>
          <w:p w14:paraId="5B836E8C" w14:textId="035DD7C6"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1 </w:t>
            </w:r>
          </w:p>
        </w:tc>
        <w:tc>
          <w:tcPr>
            <w:tcW w:w="1558" w:type="dxa"/>
            <w:vAlign w:val="center"/>
          </w:tcPr>
          <w:p w14:paraId="5C34D0EB" w14:textId="422B6BF2"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3rd </w:t>
            </w:r>
          </w:p>
        </w:tc>
      </w:tr>
      <w:tr w:rsidR="00273FA4" w14:paraId="3A910D7F" w14:textId="77777777" w:rsidTr="00273FA4">
        <w:tc>
          <w:tcPr>
            <w:tcW w:w="1559" w:type="dxa"/>
            <w:vAlign w:val="center"/>
          </w:tcPr>
          <w:p w14:paraId="019EC84C" w14:textId="77777777" w:rsidR="00273FA4" w:rsidRDefault="00273FA4" w:rsidP="00273FA4">
            <w:pPr>
              <w:pStyle w:val="ListParagraph"/>
              <w:ind w:left="0"/>
              <w:rPr>
                <w:sz w:val="32"/>
                <w:szCs w:val="32"/>
              </w:rPr>
            </w:pPr>
          </w:p>
        </w:tc>
        <w:tc>
          <w:tcPr>
            <w:tcW w:w="1559" w:type="dxa"/>
            <w:vAlign w:val="center"/>
          </w:tcPr>
          <w:p w14:paraId="4376C168" w14:textId="16D8F26A"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 </w:t>
            </w:r>
          </w:p>
        </w:tc>
        <w:tc>
          <w:tcPr>
            <w:tcW w:w="1558" w:type="dxa"/>
            <w:vAlign w:val="center"/>
          </w:tcPr>
          <w:p w14:paraId="3DE69CA8" w14:textId="1BD89BA2"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Allele 2 </w:t>
            </w:r>
          </w:p>
        </w:tc>
        <w:tc>
          <w:tcPr>
            <w:tcW w:w="1558" w:type="dxa"/>
            <w:vAlign w:val="center"/>
          </w:tcPr>
          <w:p w14:paraId="5314B139" w14:textId="5FD7687F"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[Tail 2] </w:t>
            </w:r>
          </w:p>
        </w:tc>
        <w:tc>
          <w:tcPr>
            <w:tcW w:w="1558" w:type="dxa"/>
            <w:vAlign w:val="center"/>
          </w:tcPr>
          <w:p w14:paraId="5BDFA987" w14:textId="65D0B763"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AMAS-primer 2 </w:t>
            </w:r>
          </w:p>
        </w:tc>
        <w:tc>
          <w:tcPr>
            <w:tcW w:w="1558" w:type="dxa"/>
            <w:vAlign w:val="center"/>
          </w:tcPr>
          <w:p w14:paraId="2E77875F" w14:textId="13183659" w:rsidR="00273FA4" w:rsidRDefault="00273FA4" w:rsidP="00273FA4">
            <w:pPr>
              <w:pStyle w:val="ListParagraph"/>
              <w:ind w:left="0"/>
              <w:rPr>
                <w:sz w:val="32"/>
                <w:szCs w:val="32"/>
              </w:rPr>
            </w:pPr>
            <w:r w:rsidRPr="00273FA4">
              <w:rPr>
                <w:rFonts w:ascii="Times New Roman" w:eastAsia="Times New Roman" w:hAnsi="Times New Roman" w:cs="Times New Roman"/>
                <w:kern w:val="0"/>
                <w:lang w:eastAsia="en-US"/>
              </w:rPr>
              <w:t xml:space="preserve">4th </w:t>
            </w:r>
          </w:p>
        </w:tc>
      </w:tr>
    </w:tbl>
    <w:p w14:paraId="18878CE6" w14:textId="77777777" w:rsidR="00273FA4" w:rsidRDefault="00273FA4" w:rsidP="00CA209D">
      <w:pPr>
        <w:pStyle w:val="ListParagraph"/>
        <w:spacing w:line="240" w:lineRule="auto"/>
        <w:ind w:left="1080"/>
        <w:rPr>
          <w:sz w:val="32"/>
          <w:szCs w:val="32"/>
        </w:rPr>
      </w:pPr>
    </w:p>
    <w:tbl>
      <w:tblPr>
        <w:tblW w:w="9447" w:type="dxa"/>
        <w:tblCellSpacing w:w="15" w:type="dxa"/>
        <w:tblCellMar>
          <w:top w:w="15" w:type="dxa"/>
          <w:left w:w="15" w:type="dxa"/>
          <w:bottom w:w="15" w:type="dxa"/>
          <w:right w:w="15" w:type="dxa"/>
        </w:tblCellMar>
        <w:tblLook w:val="04A0" w:firstRow="1" w:lastRow="0" w:firstColumn="1" w:lastColumn="0" w:noHBand="0" w:noVBand="1"/>
      </w:tblPr>
      <w:tblGrid>
        <w:gridCol w:w="783"/>
        <w:gridCol w:w="1255"/>
        <w:gridCol w:w="1673"/>
        <w:gridCol w:w="1591"/>
        <w:gridCol w:w="3378"/>
        <w:gridCol w:w="767"/>
      </w:tblGrid>
      <w:tr w:rsidR="00273FA4" w:rsidRPr="00273FA4" w14:paraId="313855DB" w14:textId="77777777" w:rsidTr="00273FA4">
        <w:trPr>
          <w:trHeight w:val="852"/>
          <w:tblHeader/>
          <w:tblCellSpacing w:w="15" w:type="dxa"/>
        </w:trPr>
        <w:tc>
          <w:tcPr>
            <w:tcW w:w="739" w:type="dxa"/>
            <w:vAlign w:val="center"/>
          </w:tcPr>
          <w:p w14:paraId="215EB7AE" w14:textId="579B9B20" w:rsidR="00273FA4" w:rsidRPr="00273FA4" w:rsidRDefault="00273FA4" w:rsidP="00273FA4">
            <w:pPr>
              <w:spacing w:line="240" w:lineRule="auto"/>
              <w:ind w:firstLine="0"/>
              <w:rPr>
                <w:rFonts w:ascii="Times New Roman" w:eastAsia="Times New Roman" w:hAnsi="Times New Roman" w:cs="Times New Roman"/>
                <w:b/>
                <w:bCs/>
                <w:kern w:val="0"/>
                <w:lang w:eastAsia="en-US"/>
              </w:rPr>
            </w:pPr>
          </w:p>
        </w:tc>
        <w:tc>
          <w:tcPr>
            <w:tcW w:w="1225" w:type="dxa"/>
            <w:vAlign w:val="center"/>
          </w:tcPr>
          <w:p w14:paraId="49B950F9" w14:textId="56AD762E" w:rsidR="00273FA4" w:rsidRPr="00273FA4" w:rsidRDefault="00273FA4" w:rsidP="00273FA4">
            <w:pPr>
              <w:spacing w:line="240" w:lineRule="auto"/>
              <w:ind w:firstLine="0"/>
              <w:jc w:val="center"/>
              <w:rPr>
                <w:rFonts w:ascii="Times New Roman" w:eastAsia="Times New Roman" w:hAnsi="Times New Roman" w:cs="Times New Roman"/>
                <w:b/>
                <w:bCs/>
                <w:kern w:val="0"/>
                <w:lang w:eastAsia="en-US"/>
              </w:rPr>
            </w:pPr>
          </w:p>
        </w:tc>
        <w:tc>
          <w:tcPr>
            <w:tcW w:w="0" w:type="auto"/>
            <w:vAlign w:val="center"/>
          </w:tcPr>
          <w:p w14:paraId="6564343A" w14:textId="31E26E47" w:rsidR="00273FA4" w:rsidRPr="00273FA4" w:rsidRDefault="00273FA4" w:rsidP="00273FA4">
            <w:pPr>
              <w:spacing w:line="240" w:lineRule="auto"/>
              <w:ind w:firstLine="0"/>
              <w:jc w:val="center"/>
              <w:rPr>
                <w:rFonts w:ascii="Times New Roman" w:eastAsia="Times New Roman" w:hAnsi="Times New Roman" w:cs="Times New Roman"/>
                <w:b/>
                <w:bCs/>
                <w:kern w:val="0"/>
                <w:lang w:eastAsia="en-US"/>
              </w:rPr>
            </w:pPr>
          </w:p>
        </w:tc>
        <w:tc>
          <w:tcPr>
            <w:tcW w:w="0" w:type="auto"/>
            <w:vAlign w:val="center"/>
          </w:tcPr>
          <w:p w14:paraId="503471C2" w14:textId="266954AE" w:rsidR="00273FA4" w:rsidRPr="00273FA4" w:rsidRDefault="00273FA4" w:rsidP="00273FA4">
            <w:pPr>
              <w:spacing w:line="240" w:lineRule="auto"/>
              <w:ind w:firstLine="0"/>
              <w:jc w:val="center"/>
              <w:rPr>
                <w:rFonts w:ascii="Times New Roman" w:eastAsia="Times New Roman" w:hAnsi="Times New Roman" w:cs="Times New Roman"/>
                <w:b/>
                <w:bCs/>
                <w:kern w:val="0"/>
                <w:lang w:eastAsia="en-US"/>
              </w:rPr>
            </w:pPr>
          </w:p>
        </w:tc>
        <w:tc>
          <w:tcPr>
            <w:tcW w:w="0" w:type="auto"/>
            <w:vAlign w:val="center"/>
          </w:tcPr>
          <w:p w14:paraId="06FCED68" w14:textId="454FEDF9" w:rsidR="00273FA4" w:rsidRPr="00273FA4" w:rsidRDefault="00273FA4" w:rsidP="00273FA4">
            <w:pPr>
              <w:spacing w:line="240" w:lineRule="auto"/>
              <w:ind w:firstLine="0"/>
              <w:jc w:val="center"/>
              <w:rPr>
                <w:rFonts w:ascii="Times New Roman" w:eastAsia="Times New Roman" w:hAnsi="Times New Roman" w:cs="Times New Roman"/>
                <w:b/>
                <w:bCs/>
                <w:kern w:val="0"/>
                <w:lang w:eastAsia="en-US"/>
              </w:rPr>
            </w:pPr>
          </w:p>
        </w:tc>
        <w:tc>
          <w:tcPr>
            <w:tcW w:w="0" w:type="auto"/>
            <w:vAlign w:val="center"/>
          </w:tcPr>
          <w:p w14:paraId="302C5EA9" w14:textId="69538CDD" w:rsidR="00273FA4" w:rsidRPr="00273FA4" w:rsidRDefault="00273FA4" w:rsidP="00273FA4">
            <w:pPr>
              <w:spacing w:line="240" w:lineRule="auto"/>
              <w:ind w:firstLine="0"/>
              <w:jc w:val="center"/>
              <w:rPr>
                <w:rFonts w:ascii="Times New Roman" w:eastAsia="Times New Roman" w:hAnsi="Times New Roman" w:cs="Times New Roman"/>
                <w:b/>
                <w:bCs/>
                <w:kern w:val="0"/>
                <w:lang w:eastAsia="en-US"/>
              </w:rPr>
            </w:pPr>
          </w:p>
        </w:tc>
      </w:tr>
      <w:tr w:rsidR="00273FA4" w:rsidRPr="00273FA4" w14:paraId="426329A3" w14:textId="77777777" w:rsidTr="00273FA4">
        <w:trPr>
          <w:trHeight w:val="325"/>
          <w:tblCellSpacing w:w="15" w:type="dxa"/>
        </w:trPr>
        <w:tc>
          <w:tcPr>
            <w:tcW w:w="739" w:type="dxa"/>
            <w:vMerge w:val="restart"/>
            <w:vAlign w:val="center"/>
          </w:tcPr>
          <w:p w14:paraId="594291F1" w14:textId="37EE9F15"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tcPr>
          <w:p w14:paraId="69E5AD27" w14:textId="14A27852"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B30B2DF" w14:textId="548BDCCD"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064AD89A" w14:textId="04127E81"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00643948" w14:textId="608FB4A8"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1FF62E83" w14:textId="079B015B" w:rsidR="00273FA4" w:rsidRPr="00273FA4" w:rsidRDefault="00273FA4" w:rsidP="00273FA4">
            <w:pPr>
              <w:spacing w:line="240" w:lineRule="auto"/>
              <w:ind w:firstLine="0"/>
              <w:rPr>
                <w:rFonts w:ascii="Times New Roman" w:eastAsia="Times New Roman" w:hAnsi="Times New Roman" w:cs="Times New Roman"/>
                <w:kern w:val="0"/>
                <w:lang w:eastAsia="en-US"/>
              </w:rPr>
            </w:pPr>
          </w:p>
        </w:tc>
      </w:tr>
      <w:tr w:rsidR="00273FA4" w:rsidRPr="00273FA4" w14:paraId="187332A8" w14:textId="77777777" w:rsidTr="00273FA4">
        <w:trPr>
          <w:trHeight w:val="310"/>
          <w:tblCellSpacing w:w="15" w:type="dxa"/>
        </w:trPr>
        <w:tc>
          <w:tcPr>
            <w:tcW w:w="739" w:type="dxa"/>
            <w:vMerge/>
            <w:vAlign w:val="center"/>
          </w:tcPr>
          <w:p w14:paraId="71413677"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tcPr>
          <w:p w14:paraId="6DD374C7" w14:textId="1F6651B4"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6433F8BE" w14:textId="56F8BC8D"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38DA7401" w14:textId="398C507E"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FA1222E" w14:textId="041F22F2"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53A9140E" w14:textId="5859B26F" w:rsidR="00273FA4" w:rsidRPr="00273FA4" w:rsidRDefault="00273FA4" w:rsidP="00273FA4">
            <w:pPr>
              <w:spacing w:line="240" w:lineRule="auto"/>
              <w:ind w:firstLine="0"/>
              <w:rPr>
                <w:rFonts w:ascii="Times New Roman" w:eastAsia="Times New Roman" w:hAnsi="Times New Roman" w:cs="Times New Roman"/>
                <w:kern w:val="0"/>
                <w:lang w:eastAsia="en-US"/>
              </w:rPr>
            </w:pPr>
          </w:p>
        </w:tc>
      </w:tr>
      <w:tr w:rsidR="00273FA4" w:rsidRPr="00273FA4" w14:paraId="7AE62529" w14:textId="77777777" w:rsidTr="00273FA4">
        <w:trPr>
          <w:trHeight w:val="310"/>
          <w:tblCellSpacing w:w="15" w:type="dxa"/>
        </w:trPr>
        <w:tc>
          <w:tcPr>
            <w:tcW w:w="739" w:type="dxa"/>
            <w:vMerge w:val="restart"/>
            <w:vAlign w:val="center"/>
          </w:tcPr>
          <w:p w14:paraId="166B1B25" w14:textId="23EC6E06"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tcPr>
          <w:p w14:paraId="25FD1231" w14:textId="10DA5B4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78AF9AAB" w14:textId="00A33950"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03CD8D28" w14:textId="01359BB6"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7FACF4E5" w14:textId="7F97E4E8"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93BEC54" w14:textId="3359301F" w:rsidR="00273FA4" w:rsidRPr="00273FA4" w:rsidRDefault="00273FA4" w:rsidP="00273FA4">
            <w:pPr>
              <w:spacing w:line="240" w:lineRule="auto"/>
              <w:ind w:firstLine="0"/>
              <w:rPr>
                <w:rFonts w:ascii="Times New Roman" w:eastAsia="Times New Roman" w:hAnsi="Times New Roman" w:cs="Times New Roman"/>
                <w:kern w:val="0"/>
                <w:lang w:eastAsia="en-US"/>
              </w:rPr>
            </w:pPr>
          </w:p>
        </w:tc>
      </w:tr>
      <w:tr w:rsidR="00273FA4" w:rsidRPr="00273FA4" w14:paraId="21ED9311" w14:textId="77777777" w:rsidTr="00273FA4">
        <w:trPr>
          <w:trHeight w:val="325"/>
          <w:tblCellSpacing w:w="15" w:type="dxa"/>
        </w:trPr>
        <w:tc>
          <w:tcPr>
            <w:tcW w:w="739" w:type="dxa"/>
            <w:vMerge/>
            <w:vAlign w:val="center"/>
          </w:tcPr>
          <w:p w14:paraId="6A2C7D25"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tcPr>
          <w:p w14:paraId="47C9D9F8" w14:textId="5D89E079"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5BBDDA8" w14:textId="2E1B048A"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3333325A" w14:textId="1779937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4E1F62A3" w14:textId="4A722170"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517ED0B" w14:textId="4045A25A" w:rsidR="00273FA4" w:rsidRPr="00273FA4" w:rsidRDefault="00273FA4" w:rsidP="00273FA4">
            <w:pPr>
              <w:spacing w:line="240" w:lineRule="auto"/>
              <w:ind w:firstLine="0"/>
              <w:rPr>
                <w:rFonts w:ascii="Times New Roman" w:eastAsia="Times New Roman" w:hAnsi="Times New Roman" w:cs="Times New Roman"/>
                <w:kern w:val="0"/>
                <w:lang w:eastAsia="en-US"/>
              </w:rPr>
            </w:pPr>
          </w:p>
        </w:tc>
      </w:tr>
      <w:tr w:rsidR="00273FA4" w:rsidRPr="00273FA4" w14:paraId="152D2517" w14:textId="77777777" w:rsidTr="00273FA4">
        <w:trPr>
          <w:trHeight w:val="310"/>
          <w:tblCellSpacing w:w="15" w:type="dxa"/>
        </w:trPr>
        <w:tc>
          <w:tcPr>
            <w:tcW w:w="739" w:type="dxa"/>
            <w:vMerge w:val="restart"/>
            <w:vAlign w:val="center"/>
          </w:tcPr>
          <w:p w14:paraId="322FC560" w14:textId="3AEAE4C4"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tcPr>
          <w:p w14:paraId="6DB3B150" w14:textId="7CCC0BBA"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1A6482B" w14:textId="556773A3"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032B6813" w14:textId="168DB50D"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33445B33" w14:textId="6B076A81"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606B7324" w14:textId="0D756098" w:rsidR="00273FA4" w:rsidRPr="00273FA4" w:rsidRDefault="00273FA4" w:rsidP="00273FA4">
            <w:pPr>
              <w:spacing w:line="240" w:lineRule="auto"/>
              <w:ind w:firstLine="0"/>
              <w:rPr>
                <w:rFonts w:ascii="Times New Roman" w:eastAsia="Times New Roman" w:hAnsi="Times New Roman" w:cs="Times New Roman"/>
                <w:kern w:val="0"/>
                <w:lang w:eastAsia="en-US"/>
              </w:rPr>
            </w:pPr>
          </w:p>
        </w:tc>
      </w:tr>
      <w:tr w:rsidR="00273FA4" w:rsidRPr="00273FA4" w14:paraId="140F0611" w14:textId="77777777" w:rsidTr="00273FA4">
        <w:trPr>
          <w:trHeight w:val="325"/>
          <w:tblCellSpacing w:w="15" w:type="dxa"/>
        </w:trPr>
        <w:tc>
          <w:tcPr>
            <w:tcW w:w="739" w:type="dxa"/>
            <w:vMerge/>
            <w:vAlign w:val="center"/>
          </w:tcPr>
          <w:p w14:paraId="7FF4A43D"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tcPr>
          <w:p w14:paraId="674DC3E6" w14:textId="3B8F5A32"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D61459E" w14:textId="1B057612"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07B889EE" w14:textId="561FBF94"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4D902688" w14:textId="08739B76"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E231CA7" w14:textId="60571954" w:rsidR="00273FA4" w:rsidRPr="00273FA4" w:rsidRDefault="00273FA4" w:rsidP="00273FA4">
            <w:pPr>
              <w:spacing w:line="240" w:lineRule="auto"/>
              <w:ind w:firstLine="0"/>
              <w:rPr>
                <w:rFonts w:ascii="Times New Roman" w:eastAsia="Times New Roman" w:hAnsi="Times New Roman" w:cs="Times New Roman"/>
                <w:kern w:val="0"/>
                <w:lang w:eastAsia="en-US"/>
              </w:rPr>
            </w:pPr>
          </w:p>
        </w:tc>
      </w:tr>
      <w:tr w:rsidR="00273FA4" w:rsidRPr="00273FA4" w14:paraId="7FC43AAE" w14:textId="77777777" w:rsidTr="00273FA4">
        <w:trPr>
          <w:trHeight w:val="310"/>
          <w:tblCellSpacing w:w="15" w:type="dxa"/>
        </w:trPr>
        <w:tc>
          <w:tcPr>
            <w:tcW w:w="739" w:type="dxa"/>
            <w:vMerge w:val="restart"/>
            <w:vAlign w:val="center"/>
          </w:tcPr>
          <w:p w14:paraId="1F687406" w14:textId="3A28FA4D"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tcPr>
          <w:p w14:paraId="0537C65A" w14:textId="2BE6391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47C118B3" w14:textId="7121772F"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55DD7919" w14:textId="7CA56BB2"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2C7B8767" w14:textId="32EE57A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0" w:type="auto"/>
            <w:vAlign w:val="center"/>
          </w:tcPr>
          <w:p w14:paraId="1A0653A9" w14:textId="0583F8D9" w:rsidR="00273FA4" w:rsidRPr="00273FA4" w:rsidRDefault="00273FA4" w:rsidP="00273FA4">
            <w:pPr>
              <w:spacing w:line="240" w:lineRule="auto"/>
              <w:ind w:firstLine="0"/>
              <w:rPr>
                <w:rFonts w:ascii="Times New Roman" w:eastAsia="Times New Roman" w:hAnsi="Times New Roman" w:cs="Times New Roman"/>
                <w:kern w:val="0"/>
                <w:lang w:eastAsia="en-US"/>
              </w:rPr>
            </w:pPr>
          </w:p>
        </w:tc>
      </w:tr>
      <w:tr w:rsidR="00273FA4" w:rsidRPr="00273FA4" w14:paraId="718E8674" w14:textId="77777777" w:rsidTr="00273FA4">
        <w:trPr>
          <w:trHeight w:val="310"/>
          <w:tblCellSpacing w:w="15" w:type="dxa"/>
        </w:trPr>
        <w:tc>
          <w:tcPr>
            <w:tcW w:w="739" w:type="dxa"/>
            <w:vMerge/>
            <w:vAlign w:val="center"/>
            <w:hideMark/>
          </w:tcPr>
          <w:p w14:paraId="260C1F92"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hideMark/>
          </w:tcPr>
          <w:p w14:paraId="3A23EF58"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 </w:t>
            </w:r>
          </w:p>
        </w:tc>
        <w:tc>
          <w:tcPr>
            <w:tcW w:w="0" w:type="auto"/>
            <w:vAlign w:val="center"/>
            <w:hideMark/>
          </w:tcPr>
          <w:p w14:paraId="0FA1CB81"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Allele 2 </w:t>
            </w:r>
          </w:p>
        </w:tc>
        <w:tc>
          <w:tcPr>
            <w:tcW w:w="0" w:type="auto"/>
            <w:vAlign w:val="center"/>
            <w:hideMark/>
          </w:tcPr>
          <w:p w14:paraId="4D08C0BF"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[Tail 2] </w:t>
            </w:r>
          </w:p>
        </w:tc>
        <w:tc>
          <w:tcPr>
            <w:tcW w:w="0" w:type="auto"/>
            <w:vAlign w:val="center"/>
            <w:hideMark/>
          </w:tcPr>
          <w:p w14:paraId="63D731A8"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AMAS-primer 2 </w:t>
            </w:r>
          </w:p>
        </w:tc>
        <w:tc>
          <w:tcPr>
            <w:tcW w:w="0" w:type="auto"/>
            <w:vAlign w:val="center"/>
            <w:hideMark/>
          </w:tcPr>
          <w:p w14:paraId="5198E4CE"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3rd </w:t>
            </w:r>
          </w:p>
        </w:tc>
      </w:tr>
      <w:tr w:rsidR="00273FA4" w:rsidRPr="00273FA4" w14:paraId="25DC4CE3" w14:textId="77777777" w:rsidTr="00273FA4">
        <w:trPr>
          <w:trHeight w:val="325"/>
          <w:tblCellSpacing w:w="15" w:type="dxa"/>
        </w:trPr>
        <w:tc>
          <w:tcPr>
            <w:tcW w:w="739" w:type="dxa"/>
            <w:vMerge w:val="restart"/>
            <w:vAlign w:val="center"/>
            <w:hideMark/>
          </w:tcPr>
          <w:p w14:paraId="03C90542"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[G/A] </w:t>
            </w:r>
          </w:p>
        </w:tc>
        <w:tc>
          <w:tcPr>
            <w:tcW w:w="1225" w:type="dxa"/>
            <w:vAlign w:val="center"/>
            <w:hideMark/>
          </w:tcPr>
          <w:p w14:paraId="51DB64DB"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G </w:t>
            </w:r>
          </w:p>
        </w:tc>
        <w:tc>
          <w:tcPr>
            <w:tcW w:w="0" w:type="auto"/>
            <w:vAlign w:val="center"/>
            <w:hideMark/>
          </w:tcPr>
          <w:p w14:paraId="68B90205"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Allele 1 </w:t>
            </w:r>
          </w:p>
        </w:tc>
        <w:tc>
          <w:tcPr>
            <w:tcW w:w="0" w:type="auto"/>
            <w:vAlign w:val="center"/>
            <w:hideMark/>
          </w:tcPr>
          <w:p w14:paraId="1C8F5934"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[Tail 1] </w:t>
            </w:r>
          </w:p>
        </w:tc>
        <w:tc>
          <w:tcPr>
            <w:tcW w:w="0" w:type="auto"/>
            <w:vAlign w:val="center"/>
            <w:hideMark/>
          </w:tcPr>
          <w:p w14:paraId="425DDC22"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AMAS-primer 1 </w:t>
            </w:r>
          </w:p>
        </w:tc>
        <w:tc>
          <w:tcPr>
            <w:tcW w:w="0" w:type="auto"/>
            <w:vAlign w:val="center"/>
            <w:hideMark/>
          </w:tcPr>
          <w:p w14:paraId="25D2DFB1"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3rd </w:t>
            </w:r>
          </w:p>
        </w:tc>
      </w:tr>
      <w:tr w:rsidR="00273FA4" w:rsidRPr="00273FA4" w14:paraId="20821679" w14:textId="77777777" w:rsidTr="00273FA4">
        <w:trPr>
          <w:trHeight w:val="310"/>
          <w:tblCellSpacing w:w="15" w:type="dxa"/>
        </w:trPr>
        <w:tc>
          <w:tcPr>
            <w:tcW w:w="739" w:type="dxa"/>
            <w:vMerge/>
            <w:vAlign w:val="center"/>
            <w:hideMark/>
          </w:tcPr>
          <w:p w14:paraId="0F7E742A"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hideMark/>
          </w:tcPr>
          <w:p w14:paraId="013B1E9E"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 </w:t>
            </w:r>
          </w:p>
        </w:tc>
        <w:tc>
          <w:tcPr>
            <w:tcW w:w="0" w:type="auto"/>
            <w:vAlign w:val="center"/>
            <w:hideMark/>
          </w:tcPr>
          <w:p w14:paraId="54123F15"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Allele 2 </w:t>
            </w:r>
          </w:p>
        </w:tc>
        <w:tc>
          <w:tcPr>
            <w:tcW w:w="0" w:type="auto"/>
            <w:vAlign w:val="center"/>
            <w:hideMark/>
          </w:tcPr>
          <w:p w14:paraId="5B0ADE7F"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[Tail 2] </w:t>
            </w:r>
          </w:p>
        </w:tc>
        <w:tc>
          <w:tcPr>
            <w:tcW w:w="0" w:type="auto"/>
            <w:vAlign w:val="center"/>
            <w:hideMark/>
          </w:tcPr>
          <w:p w14:paraId="4B069995"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AMAS-primer 2 </w:t>
            </w:r>
          </w:p>
        </w:tc>
        <w:tc>
          <w:tcPr>
            <w:tcW w:w="0" w:type="auto"/>
            <w:vAlign w:val="center"/>
            <w:hideMark/>
          </w:tcPr>
          <w:p w14:paraId="573ED519"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4th </w:t>
            </w:r>
          </w:p>
        </w:tc>
      </w:tr>
      <w:tr w:rsidR="00273FA4" w:rsidRPr="00273FA4" w14:paraId="45C543F1" w14:textId="77777777" w:rsidTr="00273FA4">
        <w:trPr>
          <w:trHeight w:val="325"/>
          <w:tblCellSpacing w:w="15" w:type="dxa"/>
        </w:trPr>
        <w:tc>
          <w:tcPr>
            <w:tcW w:w="739" w:type="dxa"/>
            <w:vMerge w:val="restart"/>
            <w:vAlign w:val="center"/>
            <w:hideMark/>
          </w:tcPr>
          <w:p w14:paraId="39A4D322"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[T/A] </w:t>
            </w:r>
          </w:p>
        </w:tc>
        <w:tc>
          <w:tcPr>
            <w:tcW w:w="1225" w:type="dxa"/>
            <w:vAlign w:val="center"/>
            <w:hideMark/>
          </w:tcPr>
          <w:p w14:paraId="03449B84"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 </w:t>
            </w:r>
          </w:p>
        </w:tc>
        <w:tc>
          <w:tcPr>
            <w:tcW w:w="0" w:type="auto"/>
            <w:vAlign w:val="center"/>
            <w:hideMark/>
          </w:tcPr>
          <w:p w14:paraId="7A0EDA76"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Allele 1 </w:t>
            </w:r>
          </w:p>
        </w:tc>
        <w:tc>
          <w:tcPr>
            <w:tcW w:w="0" w:type="auto"/>
            <w:vAlign w:val="center"/>
            <w:hideMark/>
          </w:tcPr>
          <w:p w14:paraId="26DFD3F6"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[Tail 1] </w:t>
            </w:r>
          </w:p>
        </w:tc>
        <w:tc>
          <w:tcPr>
            <w:tcW w:w="0" w:type="auto"/>
            <w:vAlign w:val="center"/>
            <w:hideMark/>
          </w:tcPr>
          <w:p w14:paraId="73D34EEB"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AMAS-primer 1 </w:t>
            </w:r>
          </w:p>
        </w:tc>
        <w:tc>
          <w:tcPr>
            <w:tcW w:w="0" w:type="auto"/>
            <w:vAlign w:val="center"/>
            <w:hideMark/>
          </w:tcPr>
          <w:p w14:paraId="0C878350"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3rd </w:t>
            </w:r>
          </w:p>
        </w:tc>
      </w:tr>
      <w:tr w:rsidR="00273FA4" w:rsidRPr="00273FA4" w14:paraId="4042357E" w14:textId="77777777" w:rsidTr="00273FA4">
        <w:trPr>
          <w:trHeight w:val="310"/>
          <w:tblCellSpacing w:w="15" w:type="dxa"/>
        </w:trPr>
        <w:tc>
          <w:tcPr>
            <w:tcW w:w="739" w:type="dxa"/>
            <w:vMerge/>
            <w:vAlign w:val="center"/>
            <w:hideMark/>
          </w:tcPr>
          <w:p w14:paraId="3BCC5103"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p>
        </w:tc>
        <w:tc>
          <w:tcPr>
            <w:tcW w:w="1225" w:type="dxa"/>
            <w:vAlign w:val="center"/>
            <w:hideMark/>
          </w:tcPr>
          <w:p w14:paraId="284CBF7A"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 </w:t>
            </w:r>
          </w:p>
        </w:tc>
        <w:tc>
          <w:tcPr>
            <w:tcW w:w="0" w:type="auto"/>
            <w:vAlign w:val="center"/>
            <w:hideMark/>
          </w:tcPr>
          <w:p w14:paraId="235A6791"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Allele 2 </w:t>
            </w:r>
          </w:p>
        </w:tc>
        <w:tc>
          <w:tcPr>
            <w:tcW w:w="0" w:type="auto"/>
            <w:vAlign w:val="center"/>
            <w:hideMark/>
          </w:tcPr>
          <w:p w14:paraId="5E43DAA6"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[Tail 2] </w:t>
            </w:r>
          </w:p>
        </w:tc>
        <w:tc>
          <w:tcPr>
            <w:tcW w:w="0" w:type="auto"/>
            <w:vAlign w:val="center"/>
            <w:hideMark/>
          </w:tcPr>
          <w:p w14:paraId="6C27FC40"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AMAS-primer 2 </w:t>
            </w:r>
          </w:p>
        </w:tc>
        <w:tc>
          <w:tcPr>
            <w:tcW w:w="0" w:type="auto"/>
            <w:vAlign w:val="center"/>
            <w:hideMark/>
          </w:tcPr>
          <w:p w14:paraId="55051D4F" w14:textId="77777777" w:rsidR="00273FA4" w:rsidRPr="00273FA4" w:rsidRDefault="00273FA4" w:rsidP="00273FA4">
            <w:pPr>
              <w:spacing w:line="240" w:lineRule="auto"/>
              <w:ind w:firstLine="0"/>
              <w:rPr>
                <w:rFonts w:ascii="Times New Roman" w:eastAsia="Times New Roman" w:hAnsi="Times New Roman" w:cs="Times New Roman"/>
                <w:kern w:val="0"/>
                <w:lang w:eastAsia="en-US"/>
              </w:rPr>
            </w:pPr>
            <w:r w:rsidRPr="00273FA4">
              <w:rPr>
                <w:rFonts w:ascii="Times New Roman" w:eastAsia="Times New Roman" w:hAnsi="Times New Roman" w:cs="Times New Roman"/>
                <w:kern w:val="0"/>
                <w:lang w:eastAsia="en-US"/>
              </w:rPr>
              <w:t xml:space="preserve">4th </w:t>
            </w:r>
          </w:p>
        </w:tc>
      </w:tr>
    </w:tbl>
    <w:p w14:paraId="68509021" w14:textId="77777777" w:rsidR="00273FA4" w:rsidRPr="00273FA4" w:rsidRDefault="00273FA4" w:rsidP="00CA209D">
      <w:pPr>
        <w:pStyle w:val="ListParagraph"/>
        <w:spacing w:line="240" w:lineRule="auto"/>
        <w:ind w:left="1080"/>
      </w:pPr>
    </w:p>
    <w:p w14:paraId="563CD8D1" w14:textId="77777777" w:rsidR="00CA209D" w:rsidRPr="00CA209D" w:rsidRDefault="00CA209D" w:rsidP="00CA209D">
      <w:pPr>
        <w:pStyle w:val="ListParagraph"/>
        <w:numPr>
          <w:ilvl w:val="0"/>
          <w:numId w:val="28"/>
        </w:numPr>
        <w:spacing w:after="160" w:line="240" w:lineRule="auto"/>
        <w:rPr>
          <w:rStyle w:val="FootnoteReference"/>
          <w:sz w:val="32"/>
          <w:szCs w:val="32"/>
        </w:rPr>
      </w:pPr>
      <w:r w:rsidRPr="00CA209D">
        <w:rPr>
          <w:rStyle w:val="FootnoteReference"/>
          <w:sz w:val="32"/>
          <w:szCs w:val="32"/>
        </w:rPr>
        <w:t>If -7≤ Amplicon 1- Amplicon 2 ≤ -1,</w:t>
      </w:r>
    </w:p>
    <w:p w14:paraId="77569F31" w14:textId="7BECFF05"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t xml:space="preserve">Tail 1 </w:t>
      </w:r>
      <w:r>
        <w:rPr>
          <w:rStyle w:val="FootnoteReference"/>
          <w:sz w:val="32"/>
          <w:szCs w:val="32"/>
        </w:rPr>
        <w:t>is concatenated to the first AMAS primer.</w:t>
      </w:r>
    </w:p>
    <w:p w14:paraId="51260FC3" w14:textId="7A30CAB7"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t xml:space="preserve">Tail 2 </w:t>
      </w:r>
      <w:r>
        <w:rPr>
          <w:rStyle w:val="FootnoteReference"/>
          <w:sz w:val="32"/>
          <w:szCs w:val="32"/>
        </w:rPr>
        <w:t>is concatenated to the second AMAS primer.</w:t>
      </w:r>
    </w:p>
    <w:p w14:paraId="3C379A82" w14:textId="77777777" w:rsidR="00CA209D" w:rsidRPr="00CA209D" w:rsidRDefault="00CA209D" w:rsidP="00CA209D">
      <w:pPr>
        <w:pStyle w:val="ListParagraph"/>
        <w:numPr>
          <w:ilvl w:val="0"/>
          <w:numId w:val="28"/>
        </w:numPr>
        <w:spacing w:after="160" w:line="240" w:lineRule="auto"/>
        <w:rPr>
          <w:rStyle w:val="FootnoteReference"/>
          <w:sz w:val="32"/>
          <w:szCs w:val="32"/>
        </w:rPr>
      </w:pPr>
      <w:r w:rsidRPr="00CA209D">
        <w:rPr>
          <w:rStyle w:val="FootnoteReference"/>
          <w:sz w:val="32"/>
          <w:szCs w:val="32"/>
        </w:rPr>
        <w:t>If Amplicon 1- Amplicon 2 ≤ -7,</w:t>
      </w:r>
    </w:p>
    <w:p w14:paraId="3C2F51EE" w14:textId="794FC896"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t xml:space="preserve">Tail 2 </w:t>
      </w:r>
      <w:r>
        <w:rPr>
          <w:rStyle w:val="FootnoteReference"/>
          <w:sz w:val="32"/>
          <w:szCs w:val="32"/>
        </w:rPr>
        <w:t>is concatenated to the first AMAS primer.</w:t>
      </w:r>
    </w:p>
    <w:p w14:paraId="7E66F618" w14:textId="23D906B3" w:rsidR="00CA209D" w:rsidRPr="00CA209D" w:rsidRDefault="00CA209D" w:rsidP="00CA209D">
      <w:pPr>
        <w:pStyle w:val="ListParagraph"/>
        <w:spacing w:line="240" w:lineRule="auto"/>
        <w:ind w:left="1080"/>
        <w:rPr>
          <w:rStyle w:val="FootnoteReference"/>
          <w:sz w:val="32"/>
          <w:szCs w:val="32"/>
        </w:rPr>
      </w:pPr>
      <w:r w:rsidRPr="00CA209D">
        <w:rPr>
          <w:rStyle w:val="FootnoteReference"/>
          <w:sz w:val="32"/>
          <w:szCs w:val="32"/>
        </w:rPr>
        <w:t xml:space="preserve">Tail 1 </w:t>
      </w:r>
      <w:r>
        <w:rPr>
          <w:rStyle w:val="FootnoteReference"/>
          <w:sz w:val="32"/>
          <w:szCs w:val="32"/>
        </w:rPr>
        <w:t>is concatenated to the second AMAS primer.</w:t>
      </w:r>
    </w:p>
    <w:p w14:paraId="7D04496C" w14:textId="0251F63F" w:rsidR="00B16ED2" w:rsidRDefault="00CA209D" w:rsidP="00CA209D">
      <w:pPr>
        <w:spacing w:line="240" w:lineRule="auto"/>
        <w:ind w:firstLine="0"/>
        <w:rPr>
          <w:rFonts w:cstheme="minorHAnsi"/>
        </w:rPr>
      </w:pPr>
      <w:r>
        <w:rPr>
          <w:rFonts w:cstheme="minorHAnsi"/>
        </w:rPr>
        <w:t xml:space="preserve"> </w:t>
      </w:r>
      <w:r w:rsidR="00B16ED2">
        <w:rPr>
          <w:rFonts w:cstheme="minorHAnsi"/>
        </w:rPr>
        <w:br w:type="page"/>
      </w:r>
    </w:p>
    <w:p w14:paraId="0F566815" w14:textId="77777777" w:rsidR="00B16ED2" w:rsidRDefault="00B16ED2" w:rsidP="00B16ED2">
      <w:pPr>
        <w:ind w:firstLine="0"/>
        <w:rPr>
          <w:rFonts w:cstheme="minorHAnsi"/>
        </w:rPr>
      </w:pPr>
    </w:p>
    <w:p w14:paraId="7C2A3314" w14:textId="01F567EC" w:rsidR="00E035C0" w:rsidRDefault="00E035C0" w:rsidP="00E035C0">
      <w:pPr>
        <w:ind w:firstLine="0"/>
        <w:rPr>
          <w:rFonts w:cstheme="minorHAnsi"/>
          <w:b/>
          <w:bCs/>
        </w:rPr>
      </w:pPr>
      <w:r>
        <w:rPr>
          <w:rFonts w:cstheme="minorHAnsi"/>
          <w:b/>
          <w:bCs/>
        </w:rPr>
        <w:t>Appendix I - Substitution Rules</w:t>
      </w:r>
    </w:p>
    <w:p w14:paraId="2C42A353" w14:textId="27C3B2FF" w:rsidR="00E035C0" w:rsidRPr="00E035C0" w:rsidRDefault="00E035C0" w:rsidP="00E035C0">
      <w:pPr>
        <w:ind w:firstLine="0"/>
        <w:rPr>
          <w:rFonts w:ascii="Calibri" w:hAnsi="Calibri" w:cs="Calibri"/>
          <w:sz w:val="22"/>
          <w:szCs w:val="22"/>
        </w:rPr>
      </w:pPr>
      <w:r w:rsidRPr="00E035C0">
        <w:rPr>
          <w:rFonts w:ascii="Calibri" w:hAnsi="Calibri" w:cs="Calibri"/>
          <w:sz w:val="22"/>
          <w:szCs w:val="22"/>
        </w:rPr>
        <w:t>One SNP between the two allele sequences:</w:t>
      </w:r>
    </w:p>
    <w:p w14:paraId="7F1A3745"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 For [C/G] SNP</w:t>
      </w:r>
    </w:p>
    <w:p w14:paraId="2BC74BAD" w14:textId="7E93F55E"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17AEFE32" w14:textId="0D390213"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 The G/C proximal to 3ʹ end will be treated as 2</w:t>
      </w:r>
      <w:r w:rsidRPr="00E035C0">
        <w:rPr>
          <w:rFonts w:ascii="Calibri" w:hAnsi="Calibri" w:cs="Calibri"/>
          <w:sz w:val="22"/>
          <w:szCs w:val="22"/>
          <w:vertAlign w:val="superscript"/>
        </w:rPr>
        <w:t>nd</w:t>
      </w:r>
      <w:r w:rsidRPr="00E035C0">
        <w:rPr>
          <w:rFonts w:ascii="Calibri" w:hAnsi="Calibri" w:cs="Calibri"/>
          <w:sz w:val="22"/>
          <w:szCs w:val="22"/>
        </w:rPr>
        <w:t>, and the G/C distal to 3ʹ end will be treated as 3</w:t>
      </w:r>
      <w:r w:rsidRPr="00E035C0">
        <w:rPr>
          <w:rFonts w:ascii="Calibri" w:hAnsi="Calibri" w:cs="Calibri"/>
          <w:sz w:val="22"/>
          <w:szCs w:val="22"/>
          <w:vertAlign w:val="superscript"/>
        </w:rPr>
        <w:t>rd</w:t>
      </w:r>
      <w:r w:rsidRPr="00E035C0">
        <w:rPr>
          <w:rFonts w:ascii="Calibri" w:hAnsi="Calibri" w:cs="Calibri"/>
          <w:sz w:val="22"/>
          <w:szCs w:val="22"/>
        </w:rPr>
        <w:t>.</w:t>
      </w:r>
    </w:p>
    <w:p w14:paraId="2F5A8F8B" w14:textId="5F114E2B"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 The A/T proximal to 3ʹ end will be treated as 2</w:t>
      </w:r>
      <w:r w:rsidRPr="00E035C0">
        <w:rPr>
          <w:rFonts w:ascii="Calibri" w:hAnsi="Calibri" w:cs="Calibri"/>
          <w:sz w:val="22"/>
          <w:szCs w:val="22"/>
          <w:vertAlign w:val="superscript"/>
        </w:rPr>
        <w:t>nd</w:t>
      </w:r>
      <w:r w:rsidRPr="00E035C0">
        <w:rPr>
          <w:rFonts w:ascii="Calibri" w:hAnsi="Calibri" w:cs="Calibri"/>
          <w:sz w:val="22"/>
          <w:szCs w:val="22"/>
        </w:rPr>
        <w:t>, and the A/T distal to 3ʹ end will be treated as 3</w:t>
      </w:r>
      <w:r w:rsidRPr="00E035C0">
        <w:rPr>
          <w:rFonts w:ascii="Calibri" w:hAnsi="Calibri" w:cs="Calibri"/>
          <w:sz w:val="22"/>
          <w:szCs w:val="22"/>
          <w:vertAlign w:val="superscript"/>
        </w:rPr>
        <w:t>rd</w:t>
      </w:r>
      <w:r w:rsidRPr="00E035C0">
        <w:rPr>
          <w:rFonts w:ascii="Calibri" w:hAnsi="Calibri" w:cs="Calibri"/>
          <w:sz w:val="22"/>
          <w:szCs w:val="22"/>
        </w:rPr>
        <w:t>.</w:t>
      </w:r>
    </w:p>
    <w:p w14:paraId="404196FF" w14:textId="35F0BB76"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2F4A83C3"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r>
    </w:p>
    <w:p w14:paraId="58ADA27C" w14:textId="3E3641DA"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 For [C/T] SNP</w:t>
      </w:r>
    </w:p>
    <w:p w14:paraId="183F564D" w14:textId="42892F72"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50DE86FD" w14:textId="23EE0DCB"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03ED688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w:t>
      </w:r>
    </w:p>
    <w:p w14:paraId="45D0145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5AA8BC1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1643EB6A"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46AAF210"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w:t>
      </w:r>
    </w:p>
    <w:p w14:paraId="27151E4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7036D0F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01FCAC9E" w14:textId="32F6E22F"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5576E51E" w14:textId="77777777" w:rsidR="00E035C0" w:rsidRPr="00E035C0" w:rsidRDefault="00E035C0" w:rsidP="00E035C0">
      <w:pPr>
        <w:spacing w:line="240" w:lineRule="auto"/>
        <w:contextualSpacing/>
        <w:rPr>
          <w:rFonts w:ascii="Calibri" w:hAnsi="Calibri" w:cs="Calibri"/>
          <w:sz w:val="22"/>
          <w:szCs w:val="22"/>
        </w:rPr>
      </w:pPr>
    </w:p>
    <w:p w14:paraId="4D4080D3" w14:textId="444FEE0E"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 For [C/A] SNP</w:t>
      </w:r>
    </w:p>
    <w:p w14:paraId="3E9AEFBA" w14:textId="496C65C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58EB7A93" w14:textId="5E896333"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5CCA489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574FDE5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2E11716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6E37F599" w14:textId="57AF888C"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73D5DA7A"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6E2B69BC"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1284556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79CCE685" w14:textId="041647B8"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lastRenderedPageBreak/>
        <w:t>3.4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44B46C8F" w14:textId="77777777" w:rsidR="00E035C0" w:rsidRPr="00E035C0" w:rsidRDefault="00E035C0" w:rsidP="00E035C0">
      <w:pPr>
        <w:spacing w:line="240" w:lineRule="auto"/>
        <w:contextualSpacing/>
        <w:rPr>
          <w:rFonts w:ascii="Calibri" w:hAnsi="Calibri" w:cs="Calibri"/>
          <w:sz w:val="22"/>
          <w:szCs w:val="22"/>
        </w:rPr>
      </w:pPr>
    </w:p>
    <w:p w14:paraId="58B587AF" w14:textId="65C9FDB0"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 For [G/T] SNP</w:t>
      </w:r>
    </w:p>
    <w:p w14:paraId="47232754" w14:textId="11162A59"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2AA8AACB" w14:textId="1A6350E8"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23ACE91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w:t>
      </w:r>
    </w:p>
    <w:p w14:paraId="3B76EBC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2B0190A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40CA0F01" w14:textId="7D39BC81" w:rsidR="00E035C0" w:rsidRPr="00E035C0" w:rsidRDefault="00E035C0" w:rsidP="00E035C0">
      <w:pPr>
        <w:spacing w:line="240" w:lineRule="auto"/>
        <w:ind w:left="720" w:firstLine="0"/>
        <w:contextualSpacing/>
        <w:rPr>
          <w:rFonts w:ascii="Calibri" w:hAnsi="Calibri" w:cs="Calibri"/>
          <w:sz w:val="22"/>
          <w:szCs w:val="22"/>
        </w:rPr>
      </w:pPr>
      <w:r w:rsidRPr="00E035C0">
        <w:rPr>
          <w:rFonts w:ascii="Calibri" w:hAnsi="Calibri" w:cs="Calibri"/>
          <w:sz w:val="22"/>
          <w:szCs w:val="22"/>
        </w:rPr>
        <w:t>4.3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22AE72F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w:t>
      </w:r>
    </w:p>
    <w:p w14:paraId="197DC3F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w:t>
      </w:r>
    </w:p>
    <w:p w14:paraId="08D3270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w:t>
      </w:r>
    </w:p>
    <w:p w14:paraId="278D2B02" w14:textId="7617572B"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6DB7C20B" w14:textId="77777777" w:rsidR="00E035C0" w:rsidRPr="00E035C0" w:rsidRDefault="00E035C0" w:rsidP="00E035C0">
      <w:pPr>
        <w:spacing w:line="240" w:lineRule="auto"/>
        <w:contextualSpacing/>
        <w:rPr>
          <w:rFonts w:ascii="Calibri" w:hAnsi="Calibri" w:cs="Calibri"/>
          <w:sz w:val="22"/>
          <w:szCs w:val="22"/>
        </w:rPr>
      </w:pPr>
    </w:p>
    <w:p w14:paraId="3D9C036D" w14:textId="7877FA2A"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 For [G/A] SNP</w:t>
      </w:r>
    </w:p>
    <w:p w14:paraId="253C47F0" w14:textId="2DC50CAD"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4A085C7" w14:textId="7B842694"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6D38D09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37A85FD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5171B38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1200A4D3" w14:textId="17C904E3"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3DBFEC4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06D8070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289384D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3E5B32DF" w14:textId="15CD3B8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5.4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4BBB72E5" w14:textId="77777777" w:rsidR="00E035C0" w:rsidRPr="00E035C0" w:rsidRDefault="00E035C0" w:rsidP="00E035C0">
      <w:pPr>
        <w:spacing w:line="240" w:lineRule="auto"/>
        <w:contextualSpacing/>
        <w:rPr>
          <w:rFonts w:ascii="Calibri" w:hAnsi="Calibri" w:cs="Calibri"/>
          <w:sz w:val="22"/>
          <w:szCs w:val="22"/>
        </w:rPr>
      </w:pPr>
    </w:p>
    <w:p w14:paraId="7133ABE2" w14:textId="7D717352"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 For [T/A] SNP</w:t>
      </w:r>
    </w:p>
    <w:p w14:paraId="6655DE22" w14:textId="0462035C"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6.1 Three G/C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737A0E3" w14:textId="3F27898F"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6.2 Two G/C bases and one A/T base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G/C to be substituted following this principle: A→C, T→C, G→A, and C→T.</w:t>
      </w:r>
    </w:p>
    <w:p w14:paraId="7C23D27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054E33A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2420D42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A/T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1A77BC61" w14:textId="6AD50212"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6.3 One G/C base and two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select A/T to be substituted following this principle: A→C, T→C, G→A, and C→T.</w:t>
      </w:r>
    </w:p>
    <w:p w14:paraId="7E82916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lastRenderedPageBreak/>
        <w:t>If G/C base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7211172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w:t>
      </w:r>
    </w:p>
    <w:p w14:paraId="14B1FB0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G/C base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w:t>
      </w:r>
    </w:p>
    <w:p w14:paraId="0AF7F684" w14:textId="08BD658D"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6.4 0 G/C base (three A/T bases) at 2</w:t>
      </w:r>
      <w:r w:rsidRPr="00E035C0">
        <w:rPr>
          <w:rFonts w:ascii="Calibri" w:hAnsi="Calibri" w:cs="Calibri"/>
          <w:sz w:val="22"/>
          <w:szCs w:val="22"/>
          <w:vertAlign w:val="superscript"/>
        </w:rPr>
        <w:t>nd</w:t>
      </w:r>
      <w:r w:rsidRPr="00E035C0">
        <w:rPr>
          <w:rFonts w:ascii="Calibri" w:hAnsi="Calibri" w:cs="Calibri"/>
          <w:sz w:val="22"/>
          <w:szCs w:val="22"/>
        </w:rPr>
        <w:t>, 3</w:t>
      </w:r>
      <w:r w:rsidRPr="00E035C0">
        <w:rPr>
          <w:rFonts w:ascii="Calibri" w:hAnsi="Calibri" w:cs="Calibri"/>
          <w:sz w:val="22"/>
          <w:szCs w:val="22"/>
          <w:vertAlign w:val="superscript"/>
        </w:rPr>
        <w:t>rd</w:t>
      </w:r>
      <w:r w:rsidRPr="00E035C0">
        <w:rPr>
          <w:rFonts w:ascii="Calibri" w:hAnsi="Calibri" w:cs="Calibri"/>
          <w:sz w:val="22"/>
          <w:szCs w:val="22"/>
        </w:rPr>
        <w:t>, and 4</w:t>
      </w:r>
      <w:r w:rsidRPr="00E035C0">
        <w:rPr>
          <w:rFonts w:ascii="Calibri" w:hAnsi="Calibri" w:cs="Calibri"/>
          <w:sz w:val="22"/>
          <w:szCs w:val="22"/>
          <w:vertAlign w:val="superscript"/>
        </w:rPr>
        <w:t>th</w:t>
      </w:r>
      <w:r w:rsidRPr="00E035C0">
        <w:rPr>
          <w:rFonts w:ascii="Calibri" w:hAnsi="Calibri" w:cs="Calibri"/>
          <w:sz w:val="22"/>
          <w:szCs w:val="22"/>
        </w:rPr>
        <w:t xml:space="preserve"> from 3ʹ end: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3903E60A" w14:textId="01047AFE" w:rsidR="00E035C0" w:rsidRDefault="00E035C0" w:rsidP="00E035C0">
      <w:pPr>
        <w:ind w:firstLine="0"/>
        <w:rPr>
          <w:rFonts w:cstheme="minorHAnsi"/>
        </w:rPr>
      </w:pPr>
    </w:p>
    <w:p w14:paraId="23EF092A" w14:textId="37142719" w:rsidR="00E035C0" w:rsidRPr="00E035C0" w:rsidRDefault="00E035C0" w:rsidP="00E035C0">
      <w:pPr>
        <w:spacing w:line="240" w:lineRule="auto"/>
        <w:ind w:firstLine="0"/>
        <w:rPr>
          <w:rFonts w:ascii="Calibri" w:hAnsi="Calibri" w:cs="Calibri"/>
          <w:sz w:val="22"/>
          <w:szCs w:val="22"/>
        </w:rPr>
      </w:pPr>
      <w:r w:rsidRPr="00E035C0">
        <w:rPr>
          <w:rFonts w:ascii="Calibri" w:hAnsi="Calibri" w:cs="Calibri"/>
          <w:sz w:val="22"/>
          <w:szCs w:val="22"/>
        </w:rPr>
        <w:t>Two SNP between the two allele sequences</w:t>
      </w:r>
    </w:p>
    <w:p w14:paraId="1E62520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1 For [C/G] SNP</w:t>
      </w:r>
    </w:p>
    <w:p w14:paraId="3CF26303"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1.1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39CD3CF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11A87F2A"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82320E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46B25C6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438F48B0"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1.2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6AE4520A"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542C3C1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00B6015"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0F71D1E9"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1C8E87AD"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1.3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22F7BBE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14EFA43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87CC1E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following this principle: A→C, T→C, G→A, and C→T;</w:t>
      </w:r>
    </w:p>
    <w:p w14:paraId="7526A90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672F7F01" w14:textId="77777777" w:rsidR="00E035C0" w:rsidRPr="00E035C0" w:rsidRDefault="00E035C0" w:rsidP="00E035C0">
      <w:pPr>
        <w:spacing w:line="240" w:lineRule="auto"/>
        <w:contextualSpacing/>
        <w:rPr>
          <w:rFonts w:ascii="Calibri" w:hAnsi="Calibri" w:cs="Calibri"/>
          <w:sz w:val="22"/>
          <w:szCs w:val="22"/>
        </w:rPr>
      </w:pPr>
    </w:p>
    <w:p w14:paraId="2428472B"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2 For [C/T] SNP</w:t>
      </w:r>
    </w:p>
    <w:p w14:paraId="383F157D"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6728203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0968ECF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1956C94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lastRenderedPageBreak/>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T allele following this principle: A→C, T→C, G→A, and C→T;</w:t>
      </w:r>
    </w:p>
    <w:p w14:paraId="31742F3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5145027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5F7C57C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403FA716"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64F9C943"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C allele following this principle: A→C, T→C, G→A, and C→T;</w:t>
      </w:r>
    </w:p>
    <w:p w14:paraId="5DAAFA1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0349FE2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48A8134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72F8875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T allele following this principle: A→C, T→C, G→A, and C→T;</w:t>
      </w:r>
    </w:p>
    <w:p w14:paraId="436C67A6"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30D125B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62A1CD1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7445570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23295EF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052C3FD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2.3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0D9A9B83"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7F4CBA17"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3D8C0BD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C allele and the [A or T] base for T allele following this principle: A→C, T→C, G→A, and C→T;</w:t>
      </w:r>
    </w:p>
    <w:p w14:paraId="40AE871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280D38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lastRenderedPageBreak/>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23406E1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79CB2B3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0246A253"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6ACDF1A3" w14:textId="77777777" w:rsidR="00E035C0" w:rsidRPr="00E035C0" w:rsidRDefault="00E035C0" w:rsidP="00E035C0">
      <w:pPr>
        <w:spacing w:line="240" w:lineRule="auto"/>
        <w:ind w:left="2160"/>
        <w:contextualSpacing/>
        <w:rPr>
          <w:rFonts w:ascii="Calibri" w:hAnsi="Calibri" w:cs="Calibri"/>
          <w:sz w:val="22"/>
          <w:szCs w:val="22"/>
        </w:rPr>
      </w:pPr>
    </w:p>
    <w:p w14:paraId="79BBEFDA"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3 For [C/A] SNP</w:t>
      </w:r>
    </w:p>
    <w:p w14:paraId="39ED75DB"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3.1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65CF2F8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585FD14B"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6EED165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A allele following this principle: A→C, T→C, G→A, and C→T;</w:t>
      </w:r>
    </w:p>
    <w:p w14:paraId="187FF21C"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7F77ED9E"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36E3B13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581398A0"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02D30AB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754DF699"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3.2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4AFA44A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7E29330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D987F4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C allele and the [A or T] base for A allele following this principle: A→C, T→C, G→A, and C→T;</w:t>
      </w:r>
    </w:p>
    <w:p w14:paraId="2E5661B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2F05EE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A76D769"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lastRenderedPageBreak/>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5C328FCA"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1AC31E83"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4A76512B"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3.3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3814C6B3"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10177FF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709516B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C allele and the [A or T] base for A allele following this principle: A→C, T→C, G→A, and C→T;</w:t>
      </w:r>
    </w:p>
    <w:p w14:paraId="22968C6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496394C"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220CA37"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0EFA5CE7"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35CAB0E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C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3BF092F6" w14:textId="77777777" w:rsidR="00E035C0" w:rsidRPr="00E035C0" w:rsidRDefault="00E035C0" w:rsidP="00E035C0">
      <w:pPr>
        <w:spacing w:line="240" w:lineRule="auto"/>
        <w:ind w:left="2160"/>
        <w:contextualSpacing/>
        <w:rPr>
          <w:rFonts w:ascii="Calibri" w:hAnsi="Calibri" w:cs="Calibri"/>
          <w:sz w:val="22"/>
          <w:szCs w:val="22"/>
        </w:rPr>
      </w:pPr>
    </w:p>
    <w:p w14:paraId="1742BE70"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4 For [G/T] SNP</w:t>
      </w:r>
    </w:p>
    <w:p w14:paraId="769084B5"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4.1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2140128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3213D22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 following this principle: A→C, T→C, G→A, and C→T;</w:t>
      </w:r>
    </w:p>
    <w:p w14:paraId="3D713D5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T allele following this principle: A→C, T→C, G→A, and C→T;</w:t>
      </w:r>
    </w:p>
    <w:p w14:paraId="3C4A138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00DC30B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 following this principle: A→C, T→C, G→A, and C→T;</w:t>
      </w:r>
    </w:p>
    <w:p w14:paraId="1A45639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730AC83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 xml:space="preserve">If one allele has two [C or G] and other has two [A or T], substitute the [C or G] base for the allele having two [C or G] bases and the [A or T] base for </w:t>
      </w:r>
      <w:r w:rsidRPr="00E035C0">
        <w:rPr>
          <w:rFonts w:ascii="Calibri" w:hAnsi="Calibri" w:cs="Calibri"/>
          <w:sz w:val="22"/>
          <w:szCs w:val="22"/>
        </w:rPr>
        <w:lastRenderedPageBreak/>
        <w:t>the allele having two [A or T] bases following this principle: A→C, T→C, G→A, and C→T;</w:t>
      </w:r>
    </w:p>
    <w:p w14:paraId="7FB0A176"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G allele following this principle: A→C, T→C, G→A, and C→T;</w:t>
      </w:r>
    </w:p>
    <w:p w14:paraId="362F379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4.2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4C752C5F"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4634040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548BD11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T allele following this principle: A→C, T→C, G→A, and C→T;</w:t>
      </w:r>
    </w:p>
    <w:p w14:paraId="12E0666D"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5C610A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5A78D0B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67EB1F31"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42189589"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T allele following this principle: A→C, T→C, G→A, and C→T;</w:t>
      </w:r>
    </w:p>
    <w:p w14:paraId="442D707A"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4.3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1E40CBA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36D12BD2"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118AD795"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G allele and the [A or T] base for T allele following this principle: A→C, T→C, G→A, and C→T;</w:t>
      </w:r>
    </w:p>
    <w:p w14:paraId="167D1CC3"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58C5301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1FD1E41B"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522890D0"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79484D75"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following this principle: A→C, T→C, G→A, and C→T;</w:t>
      </w:r>
    </w:p>
    <w:p w14:paraId="65D06FCC" w14:textId="77777777" w:rsidR="00E035C0" w:rsidRPr="00E035C0" w:rsidRDefault="00E035C0" w:rsidP="00E035C0">
      <w:pPr>
        <w:spacing w:line="240" w:lineRule="auto"/>
        <w:ind w:left="2160"/>
        <w:contextualSpacing/>
        <w:rPr>
          <w:rFonts w:ascii="Calibri" w:hAnsi="Calibri" w:cs="Calibri"/>
          <w:sz w:val="22"/>
          <w:szCs w:val="22"/>
        </w:rPr>
      </w:pPr>
    </w:p>
    <w:p w14:paraId="085DCD57"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lastRenderedPageBreak/>
        <w:t>5 For [G/A] SNP</w:t>
      </w:r>
    </w:p>
    <w:p w14:paraId="119B291F"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5.1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08854BAE"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7CB4F546"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45327EEF"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A allele following this principle: A→C, T→C, G→A, and C→T;</w:t>
      </w:r>
    </w:p>
    <w:p w14:paraId="3D3C5E1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FF21B8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615EF7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62908CA2"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5E700BF9"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B884998"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5.2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067C028C"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5E7A5C6C"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738717B"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[C or G] base for G allele and the [A or T] base for A allele following this principle: A→C, T→C, G→A, and C→T;</w:t>
      </w:r>
    </w:p>
    <w:p w14:paraId="6B6631C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A90A50A"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2A185351"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0241065F"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139E29FB"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35BD2FE5"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5.3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35E32707"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w:t>
      </w:r>
    </w:p>
    <w:p w14:paraId="665D1247"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B932CB9"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lastRenderedPageBreak/>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[C or G] base for G allele and the [A or T] base for A allele following this principle: A→C, T→C, G→A, and C→T;</w:t>
      </w:r>
    </w:p>
    <w:p w14:paraId="78278381"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1EECE4F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0118062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TWO SNPs)</w:t>
      </w:r>
      <w:r w:rsidRPr="00E035C0">
        <w:rPr>
          <w:rFonts w:ascii="Calibri" w:hAnsi="Calibri" w:cs="Calibri"/>
          <w:sz w:val="22"/>
          <w:szCs w:val="22"/>
        </w:rPr>
        <w:t>:</w:t>
      </w:r>
    </w:p>
    <w:p w14:paraId="11B0279D"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two [C or G] and other has two [A or T], substitute the [C or G] base for the allele having two [C or G] bases and the [A or T] base for the allele having two [A or T] bases following this principle: A→C, T→C, G→A, and C→T;</w:t>
      </w:r>
    </w:p>
    <w:p w14:paraId="2DEC5CAC" w14:textId="77777777" w:rsidR="00E035C0" w:rsidRPr="00E035C0" w:rsidRDefault="00E035C0" w:rsidP="00E035C0">
      <w:pPr>
        <w:spacing w:line="240" w:lineRule="auto"/>
        <w:ind w:left="2160"/>
        <w:contextualSpacing/>
        <w:rPr>
          <w:rFonts w:ascii="Calibri" w:hAnsi="Calibri" w:cs="Calibri"/>
          <w:sz w:val="22"/>
          <w:szCs w:val="22"/>
        </w:rPr>
      </w:pPr>
      <w:r w:rsidRPr="00E035C0">
        <w:rPr>
          <w:rFonts w:ascii="Calibri" w:hAnsi="Calibri" w:cs="Calibri"/>
          <w:sz w:val="22"/>
          <w:szCs w:val="22"/>
        </w:rPr>
        <w:t>If one allele has one [C or G] and one [A or T], other also has one [C or G] and one [A or 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G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5FABFF06" w14:textId="77777777" w:rsidR="00E035C0" w:rsidRPr="00E035C0" w:rsidRDefault="00E035C0" w:rsidP="00E035C0">
      <w:pPr>
        <w:spacing w:line="240" w:lineRule="auto"/>
        <w:ind w:left="2160"/>
        <w:contextualSpacing/>
        <w:rPr>
          <w:rFonts w:ascii="Calibri" w:hAnsi="Calibri" w:cs="Calibri"/>
          <w:sz w:val="22"/>
          <w:szCs w:val="22"/>
        </w:rPr>
      </w:pPr>
    </w:p>
    <w:p w14:paraId="646364C7"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6 For [A/T] SNP</w:t>
      </w:r>
    </w:p>
    <w:p w14:paraId="541E157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6.1 Additional SNP at 2</w:t>
      </w:r>
      <w:r w:rsidRPr="00E035C0">
        <w:rPr>
          <w:rFonts w:ascii="Calibri" w:hAnsi="Calibri" w:cs="Calibri"/>
          <w:sz w:val="22"/>
          <w:szCs w:val="22"/>
          <w:vertAlign w:val="superscript"/>
        </w:rPr>
        <w:t>nd</w:t>
      </w:r>
      <w:r w:rsidRPr="00E035C0">
        <w:rPr>
          <w:rFonts w:ascii="Calibri" w:hAnsi="Calibri" w:cs="Calibri"/>
          <w:sz w:val="22"/>
          <w:szCs w:val="22"/>
        </w:rPr>
        <w:t xml:space="preserve"> from 3ʹ end:</w:t>
      </w:r>
    </w:p>
    <w:p w14:paraId="212B252B"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F3DA469"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4AD9160D"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3</w:t>
      </w:r>
      <w:r w:rsidRPr="00E035C0">
        <w:rPr>
          <w:rFonts w:ascii="Calibri" w:hAnsi="Calibri" w:cs="Calibri"/>
          <w:sz w:val="22"/>
          <w:szCs w:val="22"/>
          <w:vertAlign w:val="superscript"/>
        </w:rPr>
        <w:t>rd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052FDCA0"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182F88D2"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6.2 Additional SNP at 3</w:t>
      </w:r>
      <w:r w:rsidRPr="00E035C0">
        <w:rPr>
          <w:rFonts w:ascii="Calibri" w:hAnsi="Calibri" w:cs="Calibri"/>
          <w:sz w:val="22"/>
          <w:szCs w:val="22"/>
          <w:vertAlign w:val="superscript"/>
        </w:rPr>
        <w:t>rd</w:t>
      </w:r>
      <w:r w:rsidRPr="00E035C0">
        <w:rPr>
          <w:rFonts w:ascii="Calibri" w:hAnsi="Calibri" w:cs="Calibri"/>
          <w:sz w:val="22"/>
          <w:szCs w:val="22"/>
        </w:rPr>
        <w:t xml:space="preserve"> from 3ʹ end:</w:t>
      </w:r>
    </w:p>
    <w:p w14:paraId="72A09795"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15E43148"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6E435E43"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4</w:t>
      </w:r>
      <w:r w:rsidRPr="00E035C0">
        <w:rPr>
          <w:rFonts w:ascii="Calibri" w:hAnsi="Calibri" w:cs="Calibri"/>
          <w:sz w:val="22"/>
          <w:szCs w:val="22"/>
          <w:vertAlign w:val="superscript"/>
        </w:rPr>
        <w:t>th</w:t>
      </w:r>
      <w:r w:rsidRPr="00E035C0">
        <w:rPr>
          <w:rFonts w:ascii="Calibri" w:hAnsi="Calibri" w:cs="Calibri"/>
          <w:sz w:val="22"/>
          <w:szCs w:val="22"/>
        </w:rPr>
        <w:t xml:space="preserve"> base for A allele following this principle: A→C, T→C, G→A, and C→T;</w:t>
      </w:r>
    </w:p>
    <w:p w14:paraId="298418A4"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one [C or G] and one [A or T] at 3</w:t>
      </w:r>
      <w:r w:rsidRPr="00E035C0">
        <w:rPr>
          <w:rFonts w:ascii="Calibri" w:hAnsi="Calibri" w:cs="Calibri"/>
          <w:sz w:val="22"/>
          <w:szCs w:val="22"/>
          <w:vertAlign w:val="superscript"/>
        </w:rPr>
        <w:t>rd</w:t>
      </w:r>
      <w:r w:rsidRPr="00E035C0">
        <w:rPr>
          <w:rFonts w:ascii="Calibri" w:hAnsi="Calibri" w:cs="Calibri"/>
          <w:sz w:val="22"/>
          <w:szCs w:val="22"/>
        </w:rPr>
        <w:t xml:space="preserve"> and 4</w:t>
      </w:r>
      <w:r w:rsidRPr="00E035C0">
        <w:rPr>
          <w:rFonts w:ascii="Calibri" w:hAnsi="Calibri" w:cs="Calibri"/>
          <w:sz w:val="22"/>
          <w:szCs w:val="22"/>
          <w:vertAlign w:val="superscript"/>
        </w:rPr>
        <w:t>th</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p w14:paraId="4BB21F6C" w14:textId="77777777" w:rsidR="00E035C0" w:rsidRPr="00E035C0" w:rsidRDefault="00E035C0" w:rsidP="00E035C0">
      <w:pPr>
        <w:spacing w:line="240" w:lineRule="auto"/>
        <w:contextualSpacing/>
        <w:rPr>
          <w:rFonts w:ascii="Calibri" w:hAnsi="Calibri" w:cs="Calibri"/>
          <w:sz w:val="22"/>
          <w:szCs w:val="22"/>
        </w:rPr>
      </w:pPr>
      <w:r w:rsidRPr="00E035C0">
        <w:rPr>
          <w:rFonts w:ascii="Calibri" w:hAnsi="Calibri" w:cs="Calibri"/>
          <w:sz w:val="22"/>
          <w:szCs w:val="22"/>
        </w:rPr>
        <w:tab/>
        <w:t>6.3 Additional SNP at 4</w:t>
      </w:r>
      <w:r w:rsidRPr="00E035C0">
        <w:rPr>
          <w:rFonts w:ascii="Calibri" w:hAnsi="Calibri" w:cs="Calibri"/>
          <w:sz w:val="22"/>
          <w:szCs w:val="22"/>
          <w:vertAlign w:val="superscript"/>
        </w:rPr>
        <w:t>th</w:t>
      </w:r>
      <w:r w:rsidRPr="00E035C0">
        <w:rPr>
          <w:rFonts w:ascii="Calibri" w:hAnsi="Calibri" w:cs="Calibri"/>
          <w:sz w:val="22"/>
          <w:szCs w:val="22"/>
        </w:rPr>
        <w:t xml:space="preserve"> from 3ʹ end:</w:t>
      </w:r>
    </w:p>
    <w:p w14:paraId="0B6C55E4"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[C/G] or [A/T],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5627D5A2" w14:textId="77777777" w:rsidR="00E035C0" w:rsidRPr="00E035C0" w:rsidRDefault="00E035C0" w:rsidP="00E035C0">
      <w:pPr>
        <w:spacing w:line="240" w:lineRule="auto"/>
        <w:ind w:left="720"/>
        <w:contextualSpacing/>
        <w:rPr>
          <w:rFonts w:ascii="Calibri" w:hAnsi="Calibri" w:cs="Calibri"/>
          <w:sz w:val="22"/>
          <w:szCs w:val="22"/>
        </w:rPr>
      </w:pPr>
      <w:r w:rsidRPr="00E035C0">
        <w:rPr>
          <w:rFonts w:ascii="Calibri" w:hAnsi="Calibri" w:cs="Calibri"/>
          <w:sz w:val="22"/>
          <w:szCs w:val="22"/>
        </w:rPr>
        <w:t>If the additional SNP is [C/A], [C/T], [G/A], or [G/T]:</w:t>
      </w:r>
    </w:p>
    <w:p w14:paraId="513B7E78" w14:textId="77777777" w:rsidR="00E035C0" w:rsidRPr="00E035C0" w:rsidRDefault="00E035C0" w:rsidP="00E035C0">
      <w:pPr>
        <w:spacing w:line="240" w:lineRule="auto"/>
        <w:ind w:left="1440"/>
        <w:contextualSpacing/>
        <w:rPr>
          <w:rFonts w:ascii="Calibri" w:hAnsi="Calibri" w:cs="Calibri"/>
          <w:sz w:val="22"/>
          <w:szCs w:val="22"/>
        </w:rPr>
      </w:pPr>
      <w:r w:rsidRPr="00E035C0">
        <w:rPr>
          <w:rFonts w:ascii="Calibri" w:hAnsi="Calibri" w:cs="Calibri"/>
          <w:sz w:val="22"/>
          <w:szCs w:val="22"/>
        </w:rPr>
        <w:t>If having two [C or G]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sz w:val="22"/>
          <w:szCs w:val="22"/>
          <w:u w:val="thick"/>
        </w:rPr>
        <w:t>or</w:t>
      </w:r>
      <w:r w:rsidRPr="00E035C0">
        <w:rPr>
          <w:rFonts w:ascii="Calibri" w:hAnsi="Calibri" w:cs="Calibri"/>
          <w:sz w:val="22"/>
          <w:szCs w:val="22"/>
        </w:rPr>
        <w:t xml:space="preserve"> having two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substitute the 2</w:t>
      </w:r>
      <w:r w:rsidRPr="00E035C0">
        <w:rPr>
          <w:rFonts w:ascii="Calibri" w:hAnsi="Calibri" w:cs="Calibri"/>
          <w:sz w:val="22"/>
          <w:szCs w:val="22"/>
          <w:vertAlign w:val="superscript"/>
        </w:rPr>
        <w:t>nd</w:t>
      </w:r>
      <w:r w:rsidRPr="00E035C0">
        <w:rPr>
          <w:rFonts w:ascii="Calibri" w:hAnsi="Calibri" w:cs="Calibri"/>
          <w:sz w:val="22"/>
          <w:szCs w:val="22"/>
        </w:rPr>
        <w:t xml:space="preserve"> base for T allele and 3</w:t>
      </w:r>
      <w:r w:rsidRPr="00E035C0">
        <w:rPr>
          <w:rFonts w:ascii="Calibri" w:hAnsi="Calibri" w:cs="Calibri"/>
          <w:sz w:val="22"/>
          <w:szCs w:val="22"/>
          <w:vertAlign w:val="superscript"/>
        </w:rPr>
        <w:t>rd</w:t>
      </w:r>
      <w:r w:rsidRPr="00E035C0">
        <w:rPr>
          <w:rFonts w:ascii="Calibri" w:hAnsi="Calibri" w:cs="Calibri"/>
          <w:sz w:val="22"/>
          <w:szCs w:val="22"/>
        </w:rPr>
        <w:t xml:space="preserve"> base for A allele following this principle: A→C, T→C, G→A, and C→T;</w:t>
      </w:r>
    </w:p>
    <w:p w14:paraId="1B2CBD2E" w14:textId="726F9A88" w:rsidR="00E035C0" w:rsidRPr="00E035C0" w:rsidRDefault="00E035C0" w:rsidP="00E035C0">
      <w:pPr>
        <w:spacing w:line="240" w:lineRule="auto"/>
        <w:ind w:firstLine="0"/>
        <w:rPr>
          <w:rFonts w:ascii="Calibri" w:hAnsi="Calibri" w:cs="Calibri"/>
          <w:sz w:val="22"/>
          <w:szCs w:val="22"/>
        </w:rPr>
      </w:pPr>
      <w:r w:rsidRPr="00E035C0">
        <w:rPr>
          <w:rFonts w:ascii="Calibri" w:hAnsi="Calibri" w:cs="Calibri"/>
          <w:sz w:val="22"/>
          <w:szCs w:val="22"/>
        </w:rPr>
        <w:t>If having one [C or G] and one [A or T] at 2</w:t>
      </w:r>
      <w:r w:rsidRPr="00E035C0">
        <w:rPr>
          <w:rFonts w:ascii="Calibri" w:hAnsi="Calibri" w:cs="Calibri"/>
          <w:sz w:val="22"/>
          <w:szCs w:val="22"/>
          <w:vertAlign w:val="superscript"/>
        </w:rPr>
        <w:t>nd</w:t>
      </w:r>
      <w:r w:rsidRPr="00E035C0">
        <w:rPr>
          <w:rFonts w:ascii="Calibri" w:hAnsi="Calibri" w:cs="Calibri"/>
          <w:sz w:val="22"/>
          <w:szCs w:val="22"/>
        </w:rPr>
        <w:t xml:space="preserve"> and 3</w:t>
      </w:r>
      <w:r w:rsidRPr="00E035C0">
        <w:rPr>
          <w:rFonts w:ascii="Calibri" w:hAnsi="Calibri" w:cs="Calibri"/>
          <w:sz w:val="22"/>
          <w:szCs w:val="22"/>
          <w:vertAlign w:val="superscript"/>
        </w:rPr>
        <w:t>rd</w:t>
      </w:r>
      <w:r w:rsidRPr="00E035C0">
        <w:rPr>
          <w:rFonts w:ascii="Calibri" w:hAnsi="Calibri" w:cs="Calibri"/>
          <w:sz w:val="22"/>
          <w:szCs w:val="22"/>
        </w:rPr>
        <w:t xml:space="preserve"> positions: </w:t>
      </w:r>
      <w:r w:rsidRPr="00E035C0">
        <w:rPr>
          <w:rFonts w:ascii="Calibri" w:hAnsi="Calibri" w:cs="Calibri"/>
          <w:b/>
          <w:color w:val="FF0000"/>
          <w:sz w:val="22"/>
          <w:szCs w:val="22"/>
          <w:highlight w:val="green"/>
        </w:rPr>
        <w:t>FOCUS ON THE ADDITIONAL SNP</w:t>
      </w:r>
      <w:r w:rsidRPr="00E035C0">
        <w:rPr>
          <w:rFonts w:ascii="Calibri" w:hAnsi="Calibri" w:cs="Calibri"/>
          <w:sz w:val="22"/>
          <w:szCs w:val="22"/>
        </w:rPr>
        <w:t>, substitute the [C or G] base for [C or G] allele and the [A or T] base for [A or T] allele following this principle: A→C, T→C, G→A, and C→T;</w:t>
      </w:r>
    </w:p>
    <w:sectPr w:rsidR="00E035C0" w:rsidRPr="00E035C0">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A5432" w14:textId="77777777" w:rsidR="007C4D11" w:rsidRDefault="007C4D11">
      <w:pPr>
        <w:spacing w:line="240" w:lineRule="auto"/>
      </w:pPr>
      <w:r>
        <w:separator/>
      </w:r>
    </w:p>
    <w:p w14:paraId="7DBCF22E" w14:textId="77777777" w:rsidR="007C4D11" w:rsidRDefault="007C4D11"/>
  </w:endnote>
  <w:endnote w:type="continuationSeparator" w:id="0">
    <w:p w14:paraId="28B37672" w14:textId="77777777" w:rsidR="007C4D11" w:rsidRDefault="007C4D11">
      <w:pPr>
        <w:spacing w:line="240" w:lineRule="auto"/>
      </w:pPr>
      <w:r>
        <w:continuationSeparator/>
      </w:r>
    </w:p>
    <w:p w14:paraId="07D3CB62" w14:textId="77777777" w:rsidR="007C4D11" w:rsidRDefault="007C4D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043CD" w14:textId="77777777" w:rsidR="007C4D11" w:rsidRDefault="007C4D11">
      <w:pPr>
        <w:spacing w:line="240" w:lineRule="auto"/>
      </w:pPr>
      <w:r>
        <w:separator/>
      </w:r>
    </w:p>
    <w:p w14:paraId="1B05DE00" w14:textId="77777777" w:rsidR="007C4D11" w:rsidRDefault="007C4D11"/>
  </w:footnote>
  <w:footnote w:type="continuationSeparator" w:id="0">
    <w:p w14:paraId="01E05733" w14:textId="77777777" w:rsidR="007C4D11" w:rsidRDefault="007C4D11">
      <w:pPr>
        <w:spacing w:line="240" w:lineRule="auto"/>
      </w:pPr>
      <w:r>
        <w:continuationSeparator/>
      </w:r>
    </w:p>
    <w:p w14:paraId="167DFB8C" w14:textId="77777777" w:rsidR="007C4D11" w:rsidRDefault="007C4D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8B0A5" w14:textId="4312CC58" w:rsidR="00273FA4" w:rsidRDefault="00273FA4">
    <w:pPr>
      <w:pStyle w:val="Header"/>
    </w:pPr>
    <w:sdt>
      <w:sdtPr>
        <w:rPr>
          <w:rStyle w:val="Strong"/>
        </w:rPr>
        <w:alias w:val="Running head"/>
        <w:tag w:val=""/>
        <w:id w:val="12739865"/>
        <w:placeholder>
          <w:docPart w:val="801259D0D34C4C9AA17B7DCCEA20486C"/>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Starp Primer Design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8</w:t>
    </w:r>
    <w:r>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8442E" w14:textId="77777777" w:rsidR="00273FA4" w:rsidRDefault="00273FA4">
    <w:pPr>
      <w:pStyle w:val="Header"/>
    </w:pPr>
    <w:proofErr w:type="spellStart"/>
    <w:r>
      <w:t>Starp</w:t>
    </w:r>
    <w:proofErr w:type="spellEnd"/>
    <w:r>
      <w:t xml:space="preserve"> Primer Design</w:t>
    </w:r>
  </w:p>
  <w:p w14:paraId="29E8E317" w14:textId="7A441E38" w:rsidR="00273FA4" w:rsidRDefault="00273FA4">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040960"/>
    <w:multiLevelType w:val="hybridMultilevel"/>
    <w:tmpl w:val="11380D1C"/>
    <w:lvl w:ilvl="0" w:tplc="E9BE9A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8124F5B"/>
    <w:multiLevelType w:val="hybridMultilevel"/>
    <w:tmpl w:val="7CB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2119F"/>
    <w:multiLevelType w:val="hybridMultilevel"/>
    <w:tmpl w:val="4C8C1500"/>
    <w:lvl w:ilvl="0" w:tplc="BF48CA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802AC"/>
    <w:multiLevelType w:val="hybridMultilevel"/>
    <w:tmpl w:val="4F9C9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47E05BB"/>
    <w:multiLevelType w:val="multilevel"/>
    <w:tmpl w:val="F81CEFE8"/>
    <w:lvl w:ilvl="0">
      <w:start w:val="1"/>
      <w:numFmt w:val="decimal"/>
      <w:lvlText w:val="%1."/>
      <w:lvlJc w:val="left"/>
      <w:pPr>
        <w:ind w:left="720" w:hanging="360"/>
      </w:pPr>
      <w:rPr>
        <w:rFonts w:asciiTheme="minorHAnsi" w:eastAsiaTheme="minorEastAsia" w:hAnsiTheme="minorHAnsi" w:cstheme="minorBidi"/>
      </w:rPr>
    </w:lvl>
    <w:lvl w:ilvl="1">
      <w:start w:val="1"/>
      <w:numFmt w:val="decimal"/>
      <w:isLgl/>
      <w:lvlText w:val="%1.%2"/>
      <w:lvlJc w:val="left"/>
      <w:pPr>
        <w:ind w:left="99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C0257C0"/>
    <w:multiLevelType w:val="hybridMultilevel"/>
    <w:tmpl w:val="5A04B994"/>
    <w:lvl w:ilvl="0" w:tplc="AC6C60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6755AB"/>
    <w:multiLevelType w:val="hybridMultilevel"/>
    <w:tmpl w:val="52C823F6"/>
    <w:lvl w:ilvl="0" w:tplc="BC325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7156A0"/>
    <w:multiLevelType w:val="hybridMultilevel"/>
    <w:tmpl w:val="FBF804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602F3"/>
    <w:multiLevelType w:val="hybridMultilevel"/>
    <w:tmpl w:val="6D8C069A"/>
    <w:lvl w:ilvl="0" w:tplc="FEACAB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5BE1A27"/>
    <w:multiLevelType w:val="multilevel"/>
    <w:tmpl w:val="144AB4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15:restartNumberingAfterBreak="0">
    <w:nsid w:val="61CA4F0E"/>
    <w:multiLevelType w:val="hybridMultilevel"/>
    <w:tmpl w:val="A78C1AC8"/>
    <w:lvl w:ilvl="0" w:tplc="85266B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2495C1B"/>
    <w:multiLevelType w:val="multilevel"/>
    <w:tmpl w:val="144AB4D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69C73DEB"/>
    <w:multiLevelType w:val="hybridMultilevel"/>
    <w:tmpl w:val="9D22AB68"/>
    <w:lvl w:ilvl="0" w:tplc="3F889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6"/>
  </w:num>
  <w:num w:numId="13">
    <w:abstractNumId w:val="20"/>
  </w:num>
  <w:num w:numId="14">
    <w:abstractNumId w:val="19"/>
  </w:num>
  <w:num w:numId="15">
    <w:abstractNumId w:val="25"/>
  </w:num>
  <w:num w:numId="16">
    <w:abstractNumId w:val="17"/>
  </w:num>
  <w:num w:numId="17">
    <w:abstractNumId w:val="13"/>
  </w:num>
  <w:num w:numId="18">
    <w:abstractNumId w:val="14"/>
  </w:num>
  <w:num w:numId="19">
    <w:abstractNumId w:val="10"/>
  </w:num>
  <w:num w:numId="20">
    <w:abstractNumId w:val="15"/>
  </w:num>
  <w:num w:numId="21">
    <w:abstractNumId w:val="18"/>
  </w:num>
  <w:num w:numId="22">
    <w:abstractNumId w:val="24"/>
  </w:num>
  <w:num w:numId="23">
    <w:abstractNumId w:val="22"/>
  </w:num>
  <w:num w:numId="24">
    <w:abstractNumId w:val="12"/>
  </w:num>
  <w:num w:numId="25">
    <w:abstractNumId w:val="11"/>
  </w:num>
  <w:num w:numId="26">
    <w:abstractNumId w:val="21"/>
  </w:num>
  <w:num w:numId="27">
    <w:abstractNumId w:val="23"/>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EA1"/>
    <w:rsid w:val="000370A4"/>
    <w:rsid w:val="000D3F41"/>
    <w:rsid w:val="0010508D"/>
    <w:rsid w:val="00273FA4"/>
    <w:rsid w:val="00355DCA"/>
    <w:rsid w:val="003809E9"/>
    <w:rsid w:val="00395EA1"/>
    <w:rsid w:val="00532500"/>
    <w:rsid w:val="00551A02"/>
    <w:rsid w:val="005534FA"/>
    <w:rsid w:val="005D3A03"/>
    <w:rsid w:val="006316D9"/>
    <w:rsid w:val="00650A2D"/>
    <w:rsid w:val="00655A63"/>
    <w:rsid w:val="006E69C3"/>
    <w:rsid w:val="006E78F7"/>
    <w:rsid w:val="007C4D11"/>
    <w:rsid w:val="008002C0"/>
    <w:rsid w:val="008A23AF"/>
    <w:rsid w:val="008C5323"/>
    <w:rsid w:val="00923F50"/>
    <w:rsid w:val="009A6A3B"/>
    <w:rsid w:val="00A61B24"/>
    <w:rsid w:val="00B16ED2"/>
    <w:rsid w:val="00B16F96"/>
    <w:rsid w:val="00B823AA"/>
    <w:rsid w:val="00BA45DB"/>
    <w:rsid w:val="00BF4184"/>
    <w:rsid w:val="00C0601E"/>
    <w:rsid w:val="00C07A4E"/>
    <w:rsid w:val="00C31D30"/>
    <w:rsid w:val="00C32BB8"/>
    <w:rsid w:val="00C44951"/>
    <w:rsid w:val="00C66ACA"/>
    <w:rsid w:val="00CA209D"/>
    <w:rsid w:val="00CB0DDE"/>
    <w:rsid w:val="00CD6E39"/>
    <w:rsid w:val="00CF6E91"/>
    <w:rsid w:val="00D85B68"/>
    <w:rsid w:val="00D93316"/>
    <w:rsid w:val="00DD494D"/>
    <w:rsid w:val="00E035C0"/>
    <w:rsid w:val="00E6004D"/>
    <w:rsid w:val="00E81978"/>
    <w:rsid w:val="00EF28F4"/>
    <w:rsid w:val="00F379B7"/>
    <w:rsid w:val="00F525FA"/>
    <w:rsid w:val="00FC3DE0"/>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6EEEA"/>
  <w15:chartTrackingRefBased/>
  <w15:docId w15:val="{81EE2FC0-B9EC-40DC-AFCA-CBD9C3E8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12117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516269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9629110">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157106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leb.Burnham\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C5EC7C4A0AB4FA9B134E55D269DAA8D"/>
        <w:category>
          <w:name w:val="General"/>
          <w:gallery w:val="placeholder"/>
        </w:category>
        <w:types>
          <w:type w:val="bbPlcHdr"/>
        </w:types>
        <w:behaviors>
          <w:behavior w:val="content"/>
        </w:behaviors>
        <w:guid w:val="{A8C7C3B6-E964-496E-848F-4D11265C23B8}"/>
      </w:docPartPr>
      <w:docPartBody>
        <w:p w:rsidR="003613C1" w:rsidRDefault="00DD5A4C">
          <w:pPr>
            <w:pStyle w:val="3C5EC7C4A0AB4FA9B134E55D269DAA8D"/>
          </w:pPr>
          <w:r>
            <w:t>[Title Here, up to 12 Words, on One to Two Lines]</w:t>
          </w:r>
        </w:p>
      </w:docPartBody>
    </w:docPart>
    <w:docPart>
      <w:docPartPr>
        <w:name w:val="C63599A88C774DE9AC90B60125C974B6"/>
        <w:category>
          <w:name w:val="General"/>
          <w:gallery w:val="placeholder"/>
        </w:category>
        <w:types>
          <w:type w:val="bbPlcHdr"/>
        </w:types>
        <w:behaviors>
          <w:behavior w:val="content"/>
        </w:behaviors>
        <w:guid w:val="{01A5BF66-D171-4F69-968B-388BE11805F5}"/>
      </w:docPartPr>
      <w:docPartBody>
        <w:p w:rsidR="003613C1" w:rsidRDefault="00DD5A4C">
          <w:pPr>
            <w:pStyle w:val="C63599A88C774DE9AC90B60125C974B6"/>
          </w:pPr>
          <w:r>
            <w:t>Author Note</w:t>
          </w:r>
        </w:p>
      </w:docPartBody>
    </w:docPart>
    <w:docPart>
      <w:docPartPr>
        <w:name w:val="87A6AFFA22E542F2A781D16837D76AD1"/>
        <w:category>
          <w:name w:val="General"/>
          <w:gallery w:val="placeholder"/>
        </w:category>
        <w:types>
          <w:type w:val="bbPlcHdr"/>
        </w:types>
        <w:behaviors>
          <w:behavior w:val="content"/>
        </w:behaviors>
        <w:guid w:val="{79418ECE-A5D2-4F14-AE5D-09F557B7E957}"/>
      </w:docPartPr>
      <w:docPartBody>
        <w:p w:rsidR="003613C1" w:rsidRDefault="00DD5A4C">
          <w:pPr>
            <w:pStyle w:val="87A6AFFA22E542F2A781D16837D76AD1"/>
          </w:pPr>
          <w:r>
            <w:t>[Include any grant/funding information and a complete correspondence address.]</w:t>
          </w:r>
        </w:p>
      </w:docPartBody>
    </w:docPart>
    <w:docPart>
      <w:docPartPr>
        <w:name w:val="C5CB864D79EB4C4CB45C19522ED2EF35"/>
        <w:category>
          <w:name w:val="General"/>
          <w:gallery w:val="placeholder"/>
        </w:category>
        <w:types>
          <w:type w:val="bbPlcHdr"/>
        </w:types>
        <w:behaviors>
          <w:behavior w:val="content"/>
        </w:behaviors>
        <w:guid w:val="{DC7A980D-9CB3-430C-AF53-870286C70D01}"/>
      </w:docPartPr>
      <w:docPartBody>
        <w:p w:rsidR="003613C1" w:rsidRDefault="00DD5A4C">
          <w:pPr>
            <w:pStyle w:val="C5CB864D79EB4C4CB45C19522ED2EF35"/>
          </w:pPr>
          <w:r>
            <w:t>Abstract</w:t>
          </w:r>
        </w:p>
      </w:docPartBody>
    </w:docPart>
    <w:docPart>
      <w:docPartPr>
        <w:name w:val="801259D0D34C4C9AA17B7DCCEA20486C"/>
        <w:category>
          <w:name w:val="General"/>
          <w:gallery w:val="placeholder"/>
        </w:category>
        <w:types>
          <w:type w:val="bbPlcHdr"/>
        </w:types>
        <w:behaviors>
          <w:behavior w:val="content"/>
        </w:behaviors>
        <w:guid w:val="{9FA472D6-8115-4284-ACC0-5C0506407CFA}"/>
      </w:docPartPr>
      <w:docPartBody>
        <w:p w:rsidR="003613C1" w:rsidRDefault="00DD5A4C">
          <w:pPr>
            <w:pStyle w:val="801259D0D34C4C9AA17B7DCCEA20486C"/>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C2B"/>
    <w:rsid w:val="00011C2B"/>
    <w:rsid w:val="003613C1"/>
    <w:rsid w:val="00DD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5EC7C4A0AB4FA9B134E55D269DAA8D">
    <w:name w:val="3C5EC7C4A0AB4FA9B134E55D269DAA8D"/>
  </w:style>
  <w:style w:type="paragraph" w:customStyle="1" w:styleId="E1BB57D437604E9E99BF71D22EE9590E">
    <w:name w:val="E1BB57D437604E9E99BF71D22EE9590E"/>
  </w:style>
  <w:style w:type="paragraph" w:customStyle="1" w:styleId="F64BAC1564644408A422205199B1FE92">
    <w:name w:val="F64BAC1564644408A422205199B1FE92"/>
  </w:style>
  <w:style w:type="paragraph" w:customStyle="1" w:styleId="C63599A88C774DE9AC90B60125C974B6">
    <w:name w:val="C63599A88C774DE9AC90B60125C974B6"/>
  </w:style>
  <w:style w:type="paragraph" w:customStyle="1" w:styleId="87A6AFFA22E542F2A781D16837D76AD1">
    <w:name w:val="87A6AFFA22E542F2A781D16837D76AD1"/>
  </w:style>
  <w:style w:type="paragraph" w:customStyle="1" w:styleId="C5CB864D79EB4C4CB45C19522ED2EF35">
    <w:name w:val="C5CB864D79EB4C4CB45C19522ED2EF35"/>
  </w:style>
  <w:style w:type="character" w:styleId="Emphasis">
    <w:name w:val="Emphasis"/>
    <w:basedOn w:val="DefaultParagraphFont"/>
    <w:uiPriority w:val="4"/>
    <w:unhideWhenUsed/>
    <w:qFormat/>
    <w:rPr>
      <w:i/>
      <w:iCs/>
    </w:rPr>
  </w:style>
  <w:style w:type="paragraph" w:customStyle="1" w:styleId="20577B817F494DA79903F0A45DAED599">
    <w:name w:val="20577B817F494DA79903F0A45DAED599"/>
  </w:style>
  <w:style w:type="paragraph" w:customStyle="1" w:styleId="1EBC607EC358400DAD242E3BA81480E6">
    <w:name w:val="1EBC607EC358400DAD242E3BA81480E6"/>
  </w:style>
  <w:style w:type="paragraph" w:customStyle="1" w:styleId="B201A08070A84B7BA2154BDF1BB46AAC">
    <w:name w:val="B201A08070A84B7BA2154BDF1BB46AAC"/>
  </w:style>
  <w:style w:type="paragraph" w:customStyle="1" w:styleId="EF99291EF07B4C15BBD2E7B1E6B3BB4B">
    <w:name w:val="EF99291EF07B4C15BBD2E7B1E6B3BB4B"/>
  </w:style>
  <w:style w:type="paragraph" w:customStyle="1" w:styleId="1DFEF1D1B5CD47218AC20F39DEF57BCB">
    <w:name w:val="1DFEF1D1B5CD47218AC20F39DEF57BCB"/>
  </w:style>
  <w:style w:type="paragraph" w:customStyle="1" w:styleId="1F7D96892D2F4A8F8624068BAA807709">
    <w:name w:val="1F7D96892D2F4A8F8624068BAA807709"/>
  </w:style>
  <w:style w:type="paragraph" w:customStyle="1" w:styleId="3608D257D86645E392FBDBC636960D62">
    <w:name w:val="3608D257D86645E392FBDBC636960D62"/>
  </w:style>
  <w:style w:type="paragraph" w:customStyle="1" w:styleId="E0D7F159E6FF4FD3A546A776B6065170">
    <w:name w:val="E0D7F159E6FF4FD3A546A776B6065170"/>
  </w:style>
  <w:style w:type="paragraph" w:customStyle="1" w:styleId="39C59FA7BA6C40C3B7A3EC2D9CDAEDA4">
    <w:name w:val="39C59FA7BA6C40C3B7A3EC2D9CDAEDA4"/>
  </w:style>
  <w:style w:type="paragraph" w:customStyle="1" w:styleId="9F0C7F0F07D74EB085A1C451C465B76F">
    <w:name w:val="9F0C7F0F07D74EB085A1C451C465B76F"/>
  </w:style>
  <w:style w:type="paragraph" w:customStyle="1" w:styleId="EB5974B668B34D0A949D6BD180BAEA30">
    <w:name w:val="EB5974B668B34D0A949D6BD180BAEA30"/>
  </w:style>
  <w:style w:type="paragraph" w:customStyle="1" w:styleId="9F47CA84E36F43ABAAF1C9C876EA0C43">
    <w:name w:val="9F47CA84E36F43ABAAF1C9C876EA0C43"/>
  </w:style>
  <w:style w:type="paragraph" w:customStyle="1" w:styleId="4F36E44F6C2940C9ACDB4F0236BA11F7">
    <w:name w:val="4F36E44F6C2940C9ACDB4F0236BA11F7"/>
  </w:style>
  <w:style w:type="paragraph" w:customStyle="1" w:styleId="136F6A1AF29D4EBEBD0B2F63536AE65A">
    <w:name w:val="136F6A1AF29D4EBEBD0B2F63536AE65A"/>
  </w:style>
  <w:style w:type="paragraph" w:customStyle="1" w:styleId="8CA4AA13EFD04E4B814ADCAE34D3E1E4">
    <w:name w:val="8CA4AA13EFD04E4B814ADCAE34D3E1E4"/>
  </w:style>
  <w:style w:type="paragraph" w:customStyle="1" w:styleId="F74706ACFFF14C81BC81615B23FD4BEE">
    <w:name w:val="F74706ACFFF14C81BC81615B23FD4BEE"/>
  </w:style>
  <w:style w:type="paragraph" w:customStyle="1" w:styleId="DBFE63E782F7456FBAA83E8216B4430C">
    <w:name w:val="DBFE63E782F7456FBAA83E8216B4430C"/>
  </w:style>
  <w:style w:type="paragraph" w:customStyle="1" w:styleId="2E32C6BCB22646F68FFC796EF9121BE7">
    <w:name w:val="2E32C6BCB22646F68FFC796EF9121BE7"/>
  </w:style>
  <w:style w:type="paragraph" w:customStyle="1" w:styleId="4409D119A7E44042BDBC3BB396FD4159">
    <w:name w:val="4409D119A7E44042BDBC3BB396FD4159"/>
  </w:style>
  <w:style w:type="paragraph" w:customStyle="1" w:styleId="B643F988A14B429B9310BD72A69F746F">
    <w:name w:val="B643F988A14B429B9310BD72A69F746F"/>
  </w:style>
  <w:style w:type="paragraph" w:customStyle="1" w:styleId="038FF21B82A24A96B439158C0CDA6786">
    <w:name w:val="038FF21B82A24A96B439158C0CDA6786"/>
  </w:style>
  <w:style w:type="paragraph" w:customStyle="1" w:styleId="CE6E5CE2028E42A2BAF28FCB25982486">
    <w:name w:val="CE6E5CE2028E42A2BAF28FCB25982486"/>
  </w:style>
  <w:style w:type="paragraph" w:customStyle="1" w:styleId="F040B76C89B04733836B6FA13B1878D4">
    <w:name w:val="F040B76C89B04733836B6FA13B1878D4"/>
  </w:style>
  <w:style w:type="paragraph" w:customStyle="1" w:styleId="6AD40BABB1D446318EDDF2DE42B07B2F">
    <w:name w:val="6AD40BABB1D446318EDDF2DE42B07B2F"/>
  </w:style>
  <w:style w:type="paragraph" w:customStyle="1" w:styleId="CB87706E913E4C3D928BFA86466EFC1D">
    <w:name w:val="CB87706E913E4C3D928BFA86466EFC1D"/>
  </w:style>
  <w:style w:type="paragraph" w:customStyle="1" w:styleId="828EF337691F479C829A30264C44CAE7">
    <w:name w:val="828EF337691F479C829A30264C44CAE7"/>
  </w:style>
  <w:style w:type="paragraph" w:customStyle="1" w:styleId="53A43E0D6FA24CBF8860909AAB52EADA">
    <w:name w:val="53A43E0D6FA24CBF8860909AAB52EADA"/>
  </w:style>
  <w:style w:type="paragraph" w:customStyle="1" w:styleId="20B1FE4503944254B9F3560D65C6BA3A">
    <w:name w:val="20B1FE4503944254B9F3560D65C6BA3A"/>
  </w:style>
  <w:style w:type="paragraph" w:customStyle="1" w:styleId="862BD2D8EF64445DB8938C67B935FE5D">
    <w:name w:val="862BD2D8EF64445DB8938C67B935FE5D"/>
  </w:style>
  <w:style w:type="paragraph" w:customStyle="1" w:styleId="230691023CB544A1987485E64B87CBE1">
    <w:name w:val="230691023CB544A1987485E64B87CBE1"/>
  </w:style>
  <w:style w:type="paragraph" w:customStyle="1" w:styleId="6915CE855A8B41868AFF23558983DEE8">
    <w:name w:val="6915CE855A8B41868AFF23558983DEE8"/>
  </w:style>
  <w:style w:type="paragraph" w:customStyle="1" w:styleId="5B0BBD5305114DB4A877928F38B728EC">
    <w:name w:val="5B0BBD5305114DB4A877928F38B728EC"/>
  </w:style>
  <w:style w:type="paragraph" w:customStyle="1" w:styleId="E8B5796743A04DCA9F0D2D99F43D2AF1">
    <w:name w:val="E8B5796743A04DCA9F0D2D99F43D2AF1"/>
  </w:style>
  <w:style w:type="paragraph" w:customStyle="1" w:styleId="CEA855ACB3D34E11B30D1D5B3388BC38">
    <w:name w:val="CEA855ACB3D34E11B30D1D5B3388BC38"/>
  </w:style>
  <w:style w:type="paragraph" w:customStyle="1" w:styleId="156DD5795A9F41F89E36C4E70E2DECAD">
    <w:name w:val="156DD5795A9F41F89E36C4E70E2DECAD"/>
  </w:style>
  <w:style w:type="paragraph" w:customStyle="1" w:styleId="11B7539DE87640209599C437503E16FA">
    <w:name w:val="11B7539DE87640209599C437503E16FA"/>
  </w:style>
  <w:style w:type="paragraph" w:customStyle="1" w:styleId="7C53E49D215442FDAFDD8AEF080D08B5">
    <w:name w:val="7C53E49D215442FDAFDD8AEF080D08B5"/>
  </w:style>
  <w:style w:type="paragraph" w:customStyle="1" w:styleId="8693DF3E814E4FEFB47E20FCDDF9DB6F">
    <w:name w:val="8693DF3E814E4FEFB47E20FCDDF9DB6F"/>
  </w:style>
  <w:style w:type="paragraph" w:customStyle="1" w:styleId="D10BB1BA645542FF8E111E99F8957BCD">
    <w:name w:val="D10BB1BA645542FF8E111E99F8957BCD"/>
  </w:style>
  <w:style w:type="paragraph" w:customStyle="1" w:styleId="C09E34EE8B9943189FAAA40BB823E62F">
    <w:name w:val="C09E34EE8B9943189FAAA40BB823E62F"/>
  </w:style>
  <w:style w:type="paragraph" w:customStyle="1" w:styleId="B92838745F71470FB88B6F0588233045">
    <w:name w:val="B92838745F71470FB88B6F0588233045"/>
  </w:style>
  <w:style w:type="paragraph" w:customStyle="1" w:styleId="518A2F6864FD41C6A822E3AFF4CECD18">
    <w:name w:val="518A2F6864FD41C6A822E3AFF4CECD18"/>
  </w:style>
  <w:style w:type="paragraph" w:customStyle="1" w:styleId="259E169C484D45709A192AFD109410AF">
    <w:name w:val="259E169C484D45709A192AFD109410AF"/>
  </w:style>
  <w:style w:type="paragraph" w:customStyle="1" w:styleId="E98369BD0AF546129C42D947EA741C28">
    <w:name w:val="E98369BD0AF546129C42D947EA741C28"/>
  </w:style>
  <w:style w:type="paragraph" w:customStyle="1" w:styleId="379F4347000548B3B87CE761888477F5">
    <w:name w:val="379F4347000548B3B87CE761888477F5"/>
  </w:style>
  <w:style w:type="paragraph" w:customStyle="1" w:styleId="AE62C540C1F345639ACFC8121639F5E2">
    <w:name w:val="AE62C540C1F345639ACFC8121639F5E2"/>
  </w:style>
  <w:style w:type="paragraph" w:customStyle="1" w:styleId="CF3245282F84494B9805258212FC4AB2">
    <w:name w:val="CF3245282F84494B9805258212FC4AB2"/>
  </w:style>
  <w:style w:type="paragraph" w:customStyle="1" w:styleId="DB70E8D8E7FB49948DA668F9D22FBAAD">
    <w:name w:val="DB70E8D8E7FB49948DA668F9D22FBAAD"/>
  </w:style>
  <w:style w:type="paragraph" w:customStyle="1" w:styleId="C6D18E9199444914AF9B1D3A67994713">
    <w:name w:val="C6D18E9199444914AF9B1D3A67994713"/>
  </w:style>
  <w:style w:type="paragraph" w:customStyle="1" w:styleId="EA7E434DF3844A5FA76A09687E2BE14B">
    <w:name w:val="EA7E434DF3844A5FA76A09687E2BE14B"/>
  </w:style>
  <w:style w:type="paragraph" w:customStyle="1" w:styleId="81CFA4DDE0E044F7A268D6B0E2D292DF">
    <w:name w:val="81CFA4DDE0E044F7A268D6B0E2D292DF"/>
  </w:style>
  <w:style w:type="paragraph" w:customStyle="1" w:styleId="08B09829E417410F90EE980497F0D40B">
    <w:name w:val="08B09829E417410F90EE980497F0D40B"/>
  </w:style>
  <w:style w:type="paragraph" w:customStyle="1" w:styleId="CAA754DC6CA04488A3974735F09F0323">
    <w:name w:val="CAA754DC6CA04488A3974735F09F0323"/>
  </w:style>
  <w:style w:type="paragraph" w:customStyle="1" w:styleId="934D4D74E1FE481DAFC2B7B329801740">
    <w:name w:val="934D4D74E1FE481DAFC2B7B329801740"/>
  </w:style>
  <w:style w:type="paragraph" w:customStyle="1" w:styleId="EFA41BF85F87451A9E3E2450E913A98B">
    <w:name w:val="EFA41BF85F87451A9E3E2450E913A98B"/>
  </w:style>
  <w:style w:type="paragraph" w:customStyle="1" w:styleId="801259D0D34C4C9AA17B7DCCEA20486C">
    <w:name w:val="801259D0D34C4C9AA17B7DCCEA20486C"/>
  </w:style>
  <w:style w:type="paragraph" w:customStyle="1" w:styleId="1C0B74CC43AF458AA1E2543B2D2F20CD">
    <w:name w:val="1C0B74CC43AF458AA1E2543B2D2F20CD"/>
  </w:style>
  <w:style w:type="character" w:styleId="PlaceholderText">
    <w:name w:val="Placeholder Text"/>
    <w:basedOn w:val="DefaultParagraphFont"/>
    <w:uiPriority w:val="99"/>
    <w:semiHidden/>
    <w:rsid w:val="00011C2B"/>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Starp Primer Design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5EE35-C287-462C-89C6-13AEF58AB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258</TotalTime>
  <Pages>20</Pages>
  <Words>5694</Words>
  <Characters>32460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STARP Primer Design</vt:lpstr>
    </vt:vector>
  </TitlesOfParts>
  <Company/>
  <LinksUpToDate>false</LinksUpToDate>
  <CharactersWithSpaces>38078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STARP Primer Design</dc:title>
  <dc:subject/>
  <dc:creator>Burnham, Kaleb - ARS</dc:creator>
  <cp:keywords/>
  <dc:description/>
  <cp:lastModifiedBy>Burnham, Kaleb - ARS</cp:lastModifiedBy>
  <cp:revision>6</cp:revision>
  <dcterms:created xsi:type="dcterms:W3CDTF">2020-02-27T19:19:00Z</dcterms:created>
  <dcterms:modified xsi:type="dcterms:W3CDTF">2020-02-28T16:59:00Z</dcterms:modified>
</cp:coreProperties>
</file>